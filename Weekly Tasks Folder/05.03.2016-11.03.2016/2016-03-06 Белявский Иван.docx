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0A6668" w:rsidRDefault="000A666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E575A41E62CC489EAF133D54084053D4"/>
              </w:placeholder>
              <w:date w:fullDate="2016-03-0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E11527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3/6/2016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E11527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527">
              <w:rPr>
                <w:rFonts w:ascii="Times New Roman" w:hAnsi="Times New Roman" w:cs="Times New Roman" w:hint="cs"/>
                <w:sz w:val="24"/>
                <w:szCs w:val="24"/>
              </w:rPr>
              <w:t>исправление</w:t>
            </w:r>
            <w:r w:rsidRPr="00E11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527">
              <w:rPr>
                <w:rFonts w:ascii="Times New Roman" w:hAnsi="Times New Roman" w:cs="Times New Roman" w:hint="cs"/>
                <w:sz w:val="24"/>
                <w:szCs w:val="24"/>
              </w:rPr>
              <w:t>ошибок</w:t>
            </w:r>
            <w:r w:rsidRPr="00E11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527">
              <w:rPr>
                <w:rFonts w:ascii="Times New Roman" w:hAnsi="Times New Roman" w:cs="Times New Roman" w:hint="cs"/>
                <w:sz w:val="24"/>
                <w:szCs w:val="24"/>
              </w:rPr>
              <w:t>в</w:t>
            </w:r>
            <w:r w:rsidRPr="00E11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527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  <w:r w:rsidRPr="00E115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1527">
              <w:rPr>
                <w:rFonts w:ascii="Times New Roman" w:hAnsi="Times New Roman" w:cs="Times New Roman" w:hint="cs"/>
                <w:sz w:val="24"/>
                <w:szCs w:val="24"/>
              </w:rPr>
              <w:t>добавление</w:t>
            </w:r>
            <w:r w:rsidRPr="00E11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527">
              <w:rPr>
                <w:rFonts w:ascii="Times New Roman" w:hAnsi="Times New Roman" w:cs="Times New Roman" w:hint="cs"/>
                <w:sz w:val="24"/>
                <w:szCs w:val="24"/>
              </w:rPr>
              <w:t>ролей</w:t>
            </w:r>
            <w:r w:rsidRPr="00E115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1527">
              <w:rPr>
                <w:rFonts w:ascii="Times New Roman" w:hAnsi="Times New Roman" w:cs="Times New Roman" w:hint="cs"/>
                <w:sz w:val="24"/>
                <w:szCs w:val="24"/>
              </w:rPr>
              <w:t>изучение</w:t>
            </w:r>
            <w:r w:rsidRPr="00E11527">
              <w:rPr>
                <w:rFonts w:ascii="Times New Roman" w:hAnsi="Times New Roman" w:cs="Times New Roman"/>
                <w:sz w:val="24"/>
                <w:szCs w:val="24"/>
              </w:rPr>
              <w:t xml:space="preserve"> identity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0A66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1527">
        <w:rPr>
          <w:rFonts w:ascii="Times New Roman" w:hAnsi="Times New Roman" w:cs="Times New Roman"/>
          <w:sz w:val="24"/>
          <w:szCs w:val="24"/>
          <w:lang w:val="ru-RU"/>
        </w:rPr>
        <w:t xml:space="preserve">Пока буксую, в одном примере он создает классы наследуемые непонятно от </w:t>
      </w:r>
      <w:proofErr w:type="gramStart"/>
      <w:r w:rsidR="00E11527">
        <w:rPr>
          <w:rFonts w:ascii="Times New Roman" w:hAnsi="Times New Roman" w:cs="Times New Roman"/>
          <w:sz w:val="24"/>
          <w:szCs w:val="24"/>
          <w:lang w:val="ru-RU"/>
        </w:rPr>
        <w:t>чего ,в</w:t>
      </w:r>
      <w:proofErr w:type="gramEnd"/>
      <w:r w:rsidR="00E11527">
        <w:rPr>
          <w:rFonts w:ascii="Times New Roman" w:hAnsi="Times New Roman" w:cs="Times New Roman"/>
          <w:sz w:val="24"/>
          <w:szCs w:val="24"/>
          <w:lang w:val="ru-RU"/>
        </w:rPr>
        <w:t xml:space="preserve"> другом просит создать </w:t>
      </w:r>
      <w:r w:rsidR="00E11527">
        <w:rPr>
          <w:rFonts w:ascii="Verdana" w:hAnsi="Verdana"/>
          <w:i/>
          <w:iCs/>
          <w:color w:val="000000"/>
          <w:sz w:val="20"/>
          <w:shd w:val="clear" w:color="auto" w:fill="F7F7FA"/>
        </w:rPr>
        <w:t>IdentityModels.cs</w:t>
      </w:r>
      <w:r w:rsidR="00E11527">
        <w:rPr>
          <w:rFonts w:ascii="Verdana" w:hAnsi="Verdana"/>
          <w:i/>
          <w:iCs/>
          <w:color w:val="000000"/>
          <w:sz w:val="20"/>
          <w:shd w:val="clear" w:color="auto" w:fill="F7F7FA"/>
          <w:lang w:val="ru-RU"/>
        </w:rPr>
        <w:t xml:space="preserve">, </w:t>
      </w:r>
      <w:r w:rsidR="00E11527" w:rsidRPr="00E1152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>хотя у нас уже есть готовый</w:t>
      </w:r>
      <w:r w:rsidR="00E11527">
        <w:rPr>
          <w:rFonts w:ascii="Verdana" w:hAnsi="Verdana"/>
          <w:i/>
          <w:iCs/>
          <w:color w:val="000000"/>
          <w:sz w:val="20"/>
          <w:shd w:val="clear" w:color="auto" w:fill="F7F7FA"/>
          <w:lang w:val="ru-RU"/>
        </w:rPr>
        <w:t xml:space="preserve"> </w:t>
      </w:r>
      <w:proofErr w:type="spellStart"/>
      <w:r w:rsidR="00E11527">
        <w:rPr>
          <w:rFonts w:ascii="Verdana" w:hAnsi="Verdana"/>
          <w:i/>
          <w:iCs/>
          <w:color w:val="000000"/>
          <w:sz w:val="20"/>
          <w:shd w:val="clear" w:color="auto" w:fill="F7F7FA"/>
          <w:lang w:val="en-US"/>
        </w:rPr>
        <w:t>AccountModels</w:t>
      </w:r>
      <w:proofErr w:type="spellEnd"/>
      <w:r w:rsidR="00E11527" w:rsidRPr="00E11527">
        <w:rPr>
          <w:rFonts w:ascii="Verdana" w:hAnsi="Verdana"/>
          <w:i/>
          <w:iCs/>
          <w:color w:val="000000"/>
          <w:sz w:val="20"/>
          <w:shd w:val="clear" w:color="auto" w:fill="F7F7FA"/>
          <w:lang w:val="ru-RU"/>
        </w:rPr>
        <w:t>.</w:t>
      </w:r>
      <w:proofErr w:type="spellStart"/>
      <w:r w:rsidR="00E11527">
        <w:rPr>
          <w:rFonts w:ascii="Verdana" w:hAnsi="Verdana"/>
          <w:i/>
          <w:iCs/>
          <w:color w:val="000000"/>
          <w:sz w:val="20"/>
          <w:shd w:val="clear" w:color="auto" w:fill="F7F7FA"/>
          <w:lang w:val="en-US"/>
        </w:rPr>
        <w:t>cs</w:t>
      </w:r>
      <w:proofErr w:type="spellEnd"/>
      <w:r w:rsidR="00E11527">
        <w:rPr>
          <w:rFonts w:ascii="Verdana" w:hAnsi="Verdana"/>
          <w:i/>
          <w:iCs/>
          <w:color w:val="000000"/>
          <w:sz w:val="20"/>
          <w:shd w:val="clear" w:color="auto" w:fill="F7F7FA"/>
          <w:lang w:val="ru-RU"/>
        </w:rPr>
        <w:t xml:space="preserve"> , </w:t>
      </w:r>
      <w:r w:rsidR="00E1152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а если использовать </w:t>
      </w:r>
      <w:r w:rsid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>модель Аккаунт то опять просят создать непонятный файл типа этого:</w:t>
      </w:r>
    </w:p>
    <w:p w:rsidR="00780759" w:rsidRDefault="00780759">
      <w:pPr>
        <w:spacing w:after="200" w:line="276" w:lineRule="auto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</w:pP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Так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как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WSAT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использовать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не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получится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,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есть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2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способа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создания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пользователей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и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ролей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.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Если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используется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модель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proofErr w:type="spellStart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>EntityFramework</w:t>
      </w:r>
      <w:proofErr w:type="spellEnd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proofErr w:type="spellStart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>Code</w:t>
      </w:r>
      <w:proofErr w:type="spellEnd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proofErr w:type="spellStart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>First</w:t>
      </w:r>
      <w:proofErr w:type="spellEnd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,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удобно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будет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добавить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proofErr w:type="spellStart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>Micragion</w:t>
      </w:r>
      <w:proofErr w:type="spellEnd"/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с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созданием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пользователей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по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780759">
        <w:rPr>
          <w:rFonts w:ascii="Times New Roman" w:hAnsi="Times New Roman" w:cs="Times New Roman" w:hint="cs"/>
          <w:iCs/>
          <w:color w:val="000000"/>
          <w:sz w:val="24"/>
          <w:szCs w:val="24"/>
          <w:shd w:val="clear" w:color="auto" w:fill="F7F7FA"/>
          <w:lang w:val="ru-RU"/>
        </w:rPr>
        <w:t>умолчанию</w:t>
      </w:r>
      <w:r w:rsidRPr="0078075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7F7FA"/>
          <w:lang w:val="ru-RU"/>
        </w:rPr>
        <w:t>: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partial class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AddDefaultUser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DbMigration</w:t>
      </w:r>
      <w:proofErr w:type="spellEnd"/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override void Up()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WebSecurity.Initialized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WebSecurity.InitializeDatabaseConnection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DefaultConnection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", "Users", "Id", "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autoCreateTables</w:t>
      </w:r>
      <w:proofErr w:type="spellEnd"/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roles = 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SimpleRoleProvider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Roles.Provider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membership = 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SimpleMembershipProvider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Membership.Provider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roles.RoleExists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("Admin"))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roles.CreateRole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"Admin");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membership.GetUser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("Admin", false) == null)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membership.CreateUserAndAccount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"Admin", "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SuperAdminPassword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roles.GetRolesForUser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("Admin").Contains("Admin"))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roles.AddUsersToRoles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new[] { "Admin" }, new[] { "Admin" });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override void Down()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NotImplementedException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780759">
        <w:rPr>
          <w:rFonts w:ascii="Times New Roman" w:hAnsi="Times New Roman" w:cs="Times New Roman"/>
          <w:sz w:val="36"/>
          <w:szCs w:val="36"/>
          <w:lang w:val="ru-RU"/>
        </w:rPr>
        <w:t>Листинг первого примера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80759">
        <w:rPr>
          <w:rFonts w:ascii="Times New Roman" w:hAnsi="Times New Roman" w:cs="Times New Roman"/>
          <w:sz w:val="24"/>
          <w:szCs w:val="24"/>
          <w:lang w:val="ru-RU"/>
        </w:rPr>
        <w:t xml:space="preserve">Начнем с создания класса идентификации пользователя, который будет доступен через сведения о безопасности текущего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ru-RU"/>
        </w:rPr>
        <w:t>Http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ru-RU"/>
        </w:rPr>
        <w:t xml:space="preserve"> запроса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ru-RU"/>
        </w:rPr>
        <w:t>HttpContext.Us</w:t>
      </w:r>
      <w:bookmarkStart w:id="0" w:name="_GoBack"/>
      <w:bookmarkEnd w:id="0"/>
      <w:r w:rsidRPr="00780759">
        <w:rPr>
          <w:rFonts w:ascii="Times New Roman" w:hAnsi="Times New Roman" w:cs="Times New Roman"/>
          <w:sz w:val="24"/>
          <w:szCs w:val="24"/>
          <w:lang w:val="ru-RU"/>
        </w:rPr>
        <w:t>er.Identity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807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0759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ru-RU"/>
        </w:rPr>
        <w:t>Serializable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80759">
        <w:rPr>
          <w:rFonts w:ascii="Times New Roman" w:hAnsi="Times New Roman" w:cs="Times New Roman"/>
          <w:sz w:val="24"/>
          <w:szCs w:val="24"/>
          <w:lang w:val="ru-RU"/>
        </w:rPr>
        <w:lastRenderedPageBreak/>
        <w:t>//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ru-RU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ru-RU"/>
        </w:rPr>
        <w:t xml:space="preserve"> -   Тип аккаунта в бизнес логике.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80759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0759">
        <w:rPr>
          <w:rFonts w:ascii="Times New Roman" w:hAnsi="Times New Roman" w:cs="Times New Roman"/>
          <w:sz w:val="24"/>
          <w:szCs w:val="24"/>
          <w:lang w:val="ru-RU"/>
        </w:rPr>
        <w:t>роли</w:t>
      </w:r>
      <w:r w:rsidRPr="007807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abstract class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AbstractIdentity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&gt;: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MarshalByRefObject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IIdentity</w:t>
      </w:r>
      <w:proofErr w:type="spellEnd"/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AbstractIdentity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Id =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long.MinValue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bool _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isInitialized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long Id { get; set;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string Name { get; set;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AuthenticationType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{ 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CustomizeAuthentication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_{0}",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).Name);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string[] Role { get; set;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[] Roles { get; set;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bool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IsAuthenticated</w:t>
      </w:r>
      <w:proofErr w:type="spellEnd"/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{ return Id !=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long.MinValue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bool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CheckRole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role)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Role.All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(r =&gt;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r.Equals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role.ToString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SetAccount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account)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Id =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account);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Name =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account);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Roles =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account);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Role =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Roles.Select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(c=&gt;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)).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InitializeMoreFields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account);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isInitialized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virtual void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InitializeMoreFields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account) {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abstract long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account);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abstract string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account);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abstract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account);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string Serialize()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(!_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isInitialized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AccountNotSetException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stream = new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MemoryStream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formatter = new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XmlSerializer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formatter.Serialize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>stream, this);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Encoding.UTF8.GetString(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stream.ToArray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TIdenty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Deserialize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TIdenty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&gt;(string value)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TIdenty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AbstractIdentity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TAccount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TRole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stream = new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MemoryStream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(Encoding.UTF8.GetBytes(value)))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formatter = new 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XmlSerializer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TIdenty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8075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TIdenty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80759">
        <w:rPr>
          <w:rFonts w:ascii="Times New Roman" w:hAnsi="Times New Roman" w:cs="Times New Roman"/>
          <w:sz w:val="24"/>
          <w:szCs w:val="24"/>
          <w:lang w:val="en-US"/>
        </w:rPr>
        <w:t>formatter.Deserialize</w:t>
      </w:r>
      <w:proofErr w:type="spellEnd"/>
      <w:r w:rsidRPr="00780759">
        <w:rPr>
          <w:rFonts w:ascii="Times New Roman" w:hAnsi="Times New Roman" w:cs="Times New Roman"/>
          <w:sz w:val="24"/>
          <w:szCs w:val="24"/>
          <w:lang w:val="en-US"/>
        </w:rPr>
        <w:t>(stream);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80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8075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80759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8075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sectPr w:rsidR="00780759" w:rsidRPr="0078075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D77" w:rsidRDefault="00404D77">
      <w:pPr>
        <w:spacing w:after="0" w:line="240" w:lineRule="auto"/>
      </w:pPr>
      <w:r>
        <w:separator/>
      </w:r>
    </w:p>
  </w:endnote>
  <w:endnote w:type="continuationSeparator" w:id="0">
    <w:p w:rsidR="00404D77" w:rsidRDefault="0040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780759" w:rsidRPr="0078075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D77" w:rsidRDefault="00404D77">
      <w:pPr>
        <w:spacing w:after="0" w:line="240" w:lineRule="auto"/>
      </w:pPr>
      <w:r>
        <w:separator/>
      </w:r>
    </w:p>
  </w:footnote>
  <w:footnote w:type="continuationSeparator" w:id="0">
    <w:p w:rsidR="00404D77" w:rsidRDefault="00404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E575A41E62CC489EAF133D54084053D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8"/>
    <w:rsid w:val="000A6668"/>
    <w:rsid w:val="00172569"/>
    <w:rsid w:val="00315FAF"/>
    <w:rsid w:val="00404D77"/>
    <w:rsid w:val="00491EEC"/>
    <w:rsid w:val="006F0BE5"/>
    <w:rsid w:val="00756D81"/>
    <w:rsid w:val="00780759"/>
    <w:rsid w:val="008E5522"/>
    <w:rsid w:val="00905024"/>
    <w:rsid w:val="00A05257"/>
    <w:rsid w:val="00BE503D"/>
    <w:rsid w:val="00E1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862BCC-F719-4500-9049-D1E2C6E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022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5A41E62CC489EAF133D5408405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4C027-80F2-4F53-B71D-54BB2E0D9E30}"/>
      </w:docPartPr>
      <w:docPartBody>
        <w:p w:rsidR="002B4E2C" w:rsidRDefault="00745A0C">
          <w:pPr>
            <w:pStyle w:val="E575A41E62CC489EAF133D54084053D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0C"/>
    <w:rsid w:val="00125109"/>
    <w:rsid w:val="002B4E2C"/>
    <w:rsid w:val="005E5E71"/>
    <w:rsid w:val="007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5A41E62CC489EAF133D54084053D4">
    <w:name w:val="E575A41E62CC489EAF133D540840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26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2016-03-02T19:27:00Z</dcterms:created>
  <dcterms:modified xsi:type="dcterms:W3CDTF">2016-03-06T19:02:00Z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