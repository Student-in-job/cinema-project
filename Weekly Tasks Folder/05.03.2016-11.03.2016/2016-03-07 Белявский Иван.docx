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E0152D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3/7/2016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E0152D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52D">
              <w:rPr>
                <w:rFonts w:ascii="Times New Roman" w:hAnsi="Times New Roman" w:cs="Times New Roman" w:hint="cs"/>
                <w:sz w:val="24"/>
                <w:szCs w:val="24"/>
              </w:rPr>
              <w:t>добавление</w:t>
            </w:r>
            <w:r w:rsidRPr="00E01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152D">
              <w:rPr>
                <w:rFonts w:ascii="Times New Roman" w:hAnsi="Times New Roman" w:cs="Times New Roman" w:hint="cs"/>
                <w:sz w:val="24"/>
                <w:szCs w:val="24"/>
              </w:rPr>
              <w:t>представления</w:t>
            </w:r>
            <w:r w:rsidRPr="00E01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152D">
              <w:rPr>
                <w:rFonts w:ascii="Times New Roman" w:hAnsi="Times New Roman" w:cs="Times New Roman" w:hint="cs"/>
                <w:sz w:val="24"/>
                <w:szCs w:val="24"/>
              </w:rPr>
              <w:t>информации</w:t>
            </w:r>
            <w:r w:rsidRPr="00E01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152D">
              <w:rPr>
                <w:rFonts w:ascii="Times New Roman" w:hAnsi="Times New Roman" w:cs="Times New Roman" w:hint="cs"/>
                <w:sz w:val="24"/>
                <w:szCs w:val="24"/>
              </w:rPr>
              <w:t>о</w:t>
            </w:r>
            <w:r w:rsidRPr="00E01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152D">
              <w:rPr>
                <w:rFonts w:ascii="Times New Roman" w:hAnsi="Times New Roman" w:cs="Times New Roman" w:hint="cs"/>
                <w:sz w:val="24"/>
                <w:szCs w:val="24"/>
              </w:rPr>
              <w:t>пользователях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759" w:rsidRDefault="00315FAF" w:rsidP="00E0152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152D">
        <w:rPr>
          <w:rFonts w:ascii="Times New Roman" w:hAnsi="Times New Roman" w:cs="Times New Roman"/>
          <w:sz w:val="24"/>
          <w:szCs w:val="24"/>
          <w:lang w:val="ru-RU"/>
        </w:rPr>
        <w:t xml:space="preserve">Все еще разбираюсь с </w:t>
      </w:r>
      <w:r w:rsidR="00E0152D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E0152D" w:rsidRPr="00E01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0152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E0152D" w:rsidRPr="00E01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152D">
        <w:rPr>
          <w:rFonts w:ascii="Times New Roman" w:hAnsi="Times New Roman" w:cs="Times New Roman"/>
          <w:sz w:val="24"/>
          <w:szCs w:val="24"/>
          <w:lang w:val="ru-RU"/>
        </w:rPr>
        <w:t xml:space="preserve"> никак</w:t>
      </w:r>
      <w:proofErr w:type="gramEnd"/>
      <w:r w:rsidR="00E0152D">
        <w:rPr>
          <w:rFonts w:ascii="Times New Roman" w:hAnsi="Times New Roman" w:cs="Times New Roman"/>
          <w:sz w:val="24"/>
          <w:szCs w:val="24"/>
          <w:lang w:val="ru-RU"/>
        </w:rPr>
        <w:t xml:space="preserve"> не могу найти адекватный пример реализации, на каждом ресурсе разные примеры  и не понятно что откуда выходит. Насчет представления информации о пользователях, есть кое-что готовое, но пока выводится список зарегистрированных пользователей.</w:t>
      </w:r>
    </w:p>
    <w:p w:rsidR="00E0152D" w:rsidRPr="00E0152D" w:rsidRDefault="00E0152D" w:rsidP="00E0152D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BE23DD8" wp14:editId="67127C6E">
            <wp:extent cx="41052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80759" w:rsidRPr="00780759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B8" w:rsidRDefault="003B69B8">
      <w:pPr>
        <w:spacing w:after="0" w:line="240" w:lineRule="auto"/>
      </w:pPr>
      <w:r>
        <w:separator/>
      </w:r>
    </w:p>
  </w:endnote>
  <w:endnote w:type="continuationSeparator" w:id="0">
    <w:p w:rsidR="003B69B8" w:rsidRDefault="003B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E0152D" w:rsidRPr="00E0152D">
      <w:rPr>
        <w:noProof/>
        <w:sz w:val="24"/>
        <w:szCs w:val="24"/>
        <w:lang w:val="ru-RU"/>
      </w:rPr>
      <w:t>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B8" w:rsidRDefault="003B69B8">
      <w:pPr>
        <w:spacing w:after="0" w:line="240" w:lineRule="auto"/>
      </w:pPr>
      <w:r>
        <w:separator/>
      </w:r>
    </w:p>
  </w:footnote>
  <w:footnote w:type="continuationSeparator" w:id="0">
    <w:p w:rsidR="003B69B8" w:rsidRDefault="003B6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72569"/>
    <w:rsid w:val="00315FAF"/>
    <w:rsid w:val="003B69B8"/>
    <w:rsid w:val="00404D77"/>
    <w:rsid w:val="00491EEC"/>
    <w:rsid w:val="006F0BE5"/>
    <w:rsid w:val="00756D81"/>
    <w:rsid w:val="00780759"/>
    <w:rsid w:val="008E5522"/>
    <w:rsid w:val="00905024"/>
    <w:rsid w:val="00A05257"/>
    <w:rsid w:val="00BE503D"/>
    <w:rsid w:val="00E0152D"/>
    <w:rsid w:val="00E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02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2B4E2C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125109"/>
    <w:rsid w:val="002B4E2C"/>
    <w:rsid w:val="00556547"/>
    <w:rsid w:val="005E5E71"/>
    <w:rsid w:val="007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2016-03-02T19:27:00Z</dcterms:created>
  <dcterms:modified xsi:type="dcterms:W3CDTF">2016-03-07T18:08:00Z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