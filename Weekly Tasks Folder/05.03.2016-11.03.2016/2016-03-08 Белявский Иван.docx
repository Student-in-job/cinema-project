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0A6668" w:rsidRDefault="000A666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d w:val="218072593"/>
              <w:placeholder>
                <w:docPart w:val="E575A41E62CC489EAF133D54084053D4"/>
              </w:placeholder>
              <w:date w:fullDate="2016-03-0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D06D9F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3/8/2016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710A3F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A3F">
              <w:rPr>
                <w:rFonts w:ascii="Times New Roman" w:hAnsi="Times New Roman" w:cs="Times New Roman" w:hint="cs"/>
                <w:sz w:val="24"/>
                <w:szCs w:val="24"/>
              </w:rPr>
              <w:t>поключение</w:t>
            </w:r>
            <w:r w:rsidRPr="00710A3F">
              <w:rPr>
                <w:rFonts w:ascii="Times New Roman" w:hAnsi="Times New Roman" w:cs="Times New Roman"/>
                <w:sz w:val="24"/>
                <w:szCs w:val="24"/>
              </w:rPr>
              <w:t xml:space="preserve"> MySql </w:t>
            </w:r>
            <w:r w:rsidRPr="00710A3F">
              <w:rPr>
                <w:rFonts w:ascii="Times New Roman" w:hAnsi="Times New Roman" w:cs="Times New Roman" w:hint="cs"/>
                <w:sz w:val="24"/>
                <w:szCs w:val="24"/>
              </w:rPr>
              <w:t>бд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759" w:rsidRDefault="00315FAF" w:rsidP="00E0152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0A66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152D">
        <w:rPr>
          <w:rFonts w:ascii="Times New Roman" w:hAnsi="Times New Roman" w:cs="Times New Roman"/>
          <w:sz w:val="24"/>
          <w:szCs w:val="24"/>
          <w:lang w:val="ru-RU"/>
        </w:rPr>
        <w:t xml:space="preserve">Все еще разбираюсь с </w:t>
      </w:r>
      <w:r w:rsidR="00E0152D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="00E0152D" w:rsidRPr="00E01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152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710A3F">
        <w:rPr>
          <w:rFonts w:ascii="Times New Roman" w:hAnsi="Times New Roman" w:cs="Times New Roman"/>
          <w:sz w:val="24"/>
          <w:szCs w:val="24"/>
          <w:lang w:val="ru-RU"/>
        </w:rPr>
        <w:t>, замучился</w:t>
      </w:r>
      <w:r w:rsidR="006A1FE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10A3F">
        <w:rPr>
          <w:rFonts w:ascii="Times New Roman" w:hAnsi="Times New Roman" w:cs="Times New Roman"/>
          <w:sz w:val="24"/>
          <w:szCs w:val="24"/>
          <w:lang w:val="ru-RU"/>
        </w:rPr>
        <w:t xml:space="preserve"> честно говоря. </w:t>
      </w:r>
      <w:r w:rsidR="006A1FED">
        <w:rPr>
          <w:rFonts w:ascii="Times New Roman" w:hAnsi="Times New Roman" w:cs="Times New Roman"/>
          <w:sz w:val="24"/>
          <w:szCs w:val="24"/>
          <w:lang w:val="ru-RU"/>
        </w:rPr>
        <w:t xml:space="preserve"> Нашел, </w:t>
      </w:r>
      <w:r w:rsidR="00710A3F">
        <w:rPr>
          <w:rFonts w:ascii="Times New Roman" w:hAnsi="Times New Roman" w:cs="Times New Roman"/>
          <w:sz w:val="24"/>
          <w:szCs w:val="24"/>
          <w:lang w:val="ru-RU"/>
        </w:rPr>
        <w:t>как я думал</w:t>
      </w:r>
      <w:r w:rsidR="006A1FE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10A3F">
        <w:rPr>
          <w:rFonts w:ascii="Times New Roman" w:hAnsi="Times New Roman" w:cs="Times New Roman"/>
          <w:sz w:val="24"/>
          <w:szCs w:val="24"/>
          <w:lang w:val="ru-RU"/>
        </w:rPr>
        <w:t xml:space="preserve"> нормальный пример, но в середине пошли моменты</w:t>
      </w:r>
      <w:r w:rsidR="006A1FE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10A3F">
        <w:rPr>
          <w:rFonts w:ascii="Times New Roman" w:hAnsi="Times New Roman" w:cs="Times New Roman"/>
          <w:sz w:val="24"/>
          <w:szCs w:val="24"/>
          <w:lang w:val="ru-RU"/>
        </w:rPr>
        <w:t xml:space="preserve"> которы</w:t>
      </w:r>
      <w:r w:rsidR="006A1FED">
        <w:rPr>
          <w:rFonts w:ascii="Times New Roman" w:hAnsi="Times New Roman" w:cs="Times New Roman"/>
          <w:sz w:val="24"/>
          <w:szCs w:val="24"/>
          <w:lang w:val="ru-RU"/>
        </w:rPr>
        <w:t>е не понятно что и откуда вышло либо последовательность неправильная</w:t>
      </w:r>
      <w:r w:rsidR="00710A3F">
        <w:rPr>
          <w:rFonts w:ascii="Times New Roman" w:hAnsi="Times New Roman" w:cs="Times New Roman"/>
          <w:sz w:val="24"/>
          <w:szCs w:val="24"/>
          <w:lang w:val="ru-RU"/>
        </w:rPr>
        <w:t xml:space="preserve">, что касается </w:t>
      </w:r>
      <w:r w:rsidR="006A1FED">
        <w:rPr>
          <w:rFonts w:ascii="Times New Roman" w:hAnsi="Times New Roman" w:cs="Times New Roman"/>
          <w:sz w:val="24"/>
          <w:szCs w:val="24"/>
          <w:lang w:val="ru-RU"/>
        </w:rPr>
        <w:t xml:space="preserve">проекта который вы нам дали в </w:t>
      </w:r>
      <w:proofErr w:type="gramStart"/>
      <w:r w:rsidR="006A1FED">
        <w:rPr>
          <w:rFonts w:ascii="Times New Roman" w:hAnsi="Times New Roman" w:cs="Times New Roman"/>
          <w:sz w:val="24"/>
          <w:szCs w:val="24"/>
          <w:lang w:val="ru-RU"/>
        </w:rPr>
        <w:t>пример ,</w:t>
      </w:r>
      <w:proofErr w:type="gramEnd"/>
      <w:r w:rsidR="006A1FED">
        <w:rPr>
          <w:rFonts w:ascii="Times New Roman" w:hAnsi="Times New Roman" w:cs="Times New Roman"/>
          <w:sz w:val="24"/>
          <w:szCs w:val="24"/>
          <w:lang w:val="ru-RU"/>
        </w:rPr>
        <w:t xml:space="preserve"> он требует </w:t>
      </w:r>
      <w:proofErr w:type="spellStart"/>
      <w:r w:rsidR="006A1FED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proofErr w:type="spellEnd"/>
      <w:r w:rsidR="006A1FED">
        <w:rPr>
          <w:rFonts w:ascii="Times New Roman" w:hAnsi="Times New Roman" w:cs="Times New Roman"/>
          <w:sz w:val="24"/>
          <w:szCs w:val="24"/>
          <w:lang w:val="ru-RU"/>
        </w:rPr>
        <w:t>, который дает ошибку при скачке,  мне пришлось импортировать его из вашего проекта , но он дает ошибку при компиляции, видимо из-за разных версий.</w:t>
      </w:r>
    </w:p>
    <w:p w:rsidR="006A1FED" w:rsidRDefault="006A1FED" w:rsidP="00126E3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18B277" wp14:editId="4EAFDFA8">
            <wp:extent cx="36099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34" w:rsidRDefault="00126E34" w:rsidP="00126E34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4F812E" wp14:editId="7F9B9C96">
            <wp:extent cx="5943600" cy="328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34" w:rsidRPr="006A1FED" w:rsidRDefault="00126E34" w:rsidP="00126E3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есть хорошая новость, у Рамазана вроде получилось, но я пока не смотрел его реализацию.</w:t>
      </w:r>
    </w:p>
    <w:p w:rsidR="00E0152D" w:rsidRPr="00E0152D" w:rsidRDefault="00E0152D" w:rsidP="00E0152D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80759" w:rsidRPr="00780759" w:rsidRDefault="00780759" w:rsidP="0078075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80759" w:rsidRPr="00780759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DB" w:rsidRDefault="006705DB">
      <w:pPr>
        <w:spacing w:after="0" w:line="240" w:lineRule="auto"/>
      </w:pPr>
      <w:r>
        <w:separator/>
      </w:r>
    </w:p>
  </w:endnote>
  <w:endnote w:type="continuationSeparator" w:id="0">
    <w:p w:rsidR="006705DB" w:rsidRDefault="0067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E0152D" w:rsidRPr="00E0152D">
      <w:rPr>
        <w:noProof/>
        <w:sz w:val="24"/>
        <w:szCs w:val="24"/>
        <w:lang w:val="ru-RU"/>
      </w:rPr>
      <w:t>5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DB" w:rsidRDefault="006705DB">
      <w:pPr>
        <w:spacing w:after="0" w:line="240" w:lineRule="auto"/>
      </w:pPr>
      <w:r>
        <w:separator/>
      </w:r>
    </w:p>
  </w:footnote>
  <w:footnote w:type="continuationSeparator" w:id="0">
    <w:p w:rsidR="006705DB" w:rsidRDefault="0067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E575A41E62CC489EAF133D54084053D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68"/>
    <w:rsid w:val="000A6668"/>
    <w:rsid w:val="00126E34"/>
    <w:rsid w:val="00172569"/>
    <w:rsid w:val="00315FAF"/>
    <w:rsid w:val="003B69B8"/>
    <w:rsid w:val="00404D77"/>
    <w:rsid w:val="00491EEC"/>
    <w:rsid w:val="006705DB"/>
    <w:rsid w:val="006A1FED"/>
    <w:rsid w:val="006F0BE5"/>
    <w:rsid w:val="00710A3F"/>
    <w:rsid w:val="00756D81"/>
    <w:rsid w:val="00780759"/>
    <w:rsid w:val="00815954"/>
    <w:rsid w:val="008E5522"/>
    <w:rsid w:val="00905024"/>
    <w:rsid w:val="00A05257"/>
    <w:rsid w:val="00BE503D"/>
    <w:rsid w:val="00D06D9F"/>
    <w:rsid w:val="00E0152D"/>
    <w:rsid w:val="00E11527"/>
    <w:rsid w:val="00F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862BCC-F719-4500-9049-D1E2C6E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8022">
          <w:marLeft w:val="0"/>
          <w:marRight w:val="0"/>
          <w:marTop w:val="15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5A41E62CC489EAF133D5408405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4C027-80F2-4F53-B71D-54BB2E0D9E30}"/>
      </w:docPartPr>
      <w:docPartBody>
        <w:p w:rsidR="002B4E2C" w:rsidRDefault="00745A0C">
          <w:pPr>
            <w:pStyle w:val="E575A41E62CC489EAF133D54084053D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0C"/>
    <w:rsid w:val="00125109"/>
    <w:rsid w:val="002B4E2C"/>
    <w:rsid w:val="00556547"/>
    <w:rsid w:val="005E5E71"/>
    <w:rsid w:val="006D463A"/>
    <w:rsid w:val="00745A0C"/>
    <w:rsid w:val="00B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5A41E62CC489EAF133D54084053D4">
    <w:name w:val="E575A41E62CC489EAF133D5408405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63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2016-03-02T19:27:00Z</dcterms:created>
  <dcterms:modified xsi:type="dcterms:W3CDTF">2016-03-08T19:27:00Z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