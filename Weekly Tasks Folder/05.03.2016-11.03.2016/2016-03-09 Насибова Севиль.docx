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C06C8A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Севиль</w:t>
            </w:r>
            <w:proofErr w:type="spellEnd"/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C36782DC83C46E89CC943287C2C518A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C06C8A" w:rsidRDefault="00C06C8A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09.03.2016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C06C8A" w:rsidRDefault="00C06C8A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Придумать полностью интерфейс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C06C8A" w:rsidRPr="00C06C8A" w:rsidRDefault="00C06C8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продуман, следующими шагами идут реализация интерфейса и продумать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06C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sectPr w:rsidR="00C06C8A" w:rsidRPr="00C06C8A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C8A" w:rsidRDefault="00C06C8A">
      <w:pPr>
        <w:spacing w:after="0" w:line="240" w:lineRule="auto"/>
      </w:pPr>
      <w:r>
        <w:separator/>
      </w:r>
    </w:p>
  </w:endnote>
  <w:endnote w:type="continuationSeparator" w:id="0">
    <w:p w:rsidR="00C06C8A" w:rsidRDefault="00C0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C8A" w:rsidRDefault="00C06C8A">
      <w:pPr>
        <w:spacing w:after="0" w:line="240" w:lineRule="auto"/>
      </w:pPr>
      <w:r>
        <w:separator/>
      </w:r>
    </w:p>
  </w:footnote>
  <w:footnote w:type="continuationSeparator" w:id="0">
    <w:p w:rsidR="00C06C8A" w:rsidRDefault="00C06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8C36782DC83C46E89CC943287C2C518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8A"/>
    <w:rsid w:val="00172569"/>
    <w:rsid w:val="00315FAF"/>
    <w:rsid w:val="00756D81"/>
    <w:rsid w:val="008E5522"/>
    <w:rsid w:val="00905024"/>
    <w:rsid w:val="00BE503D"/>
    <w:rsid w:val="00C0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F6189"/>
  <w15:docId w15:val="{AEB7C4BD-9FC4-4749-B9E1-1769433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36782DC83C46E89CC943287C2C51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457C28-9060-438A-93C4-2F1E5ACC82E9}"/>
      </w:docPartPr>
      <w:docPartBody>
        <w:p w:rsidR="00000000" w:rsidRDefault="00851341">
          <w:pPr>
            <w:pStyle w:val="8C36782DC83C46E89CC943287C2C518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36782DC83C46E89CC943287C2C518A">
    <w:name w:val="8C36782DC83C46E89CC943287C2C5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1</cp:revision>
  <dcterms:created xsi:type="dcterms:W3CDTF">2016-03-10T11:15:00Z</dcterms:created>
  <dcterms:modified xsi:type="dcterms:W3CDTF">2016-03-10T11:18:00Z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