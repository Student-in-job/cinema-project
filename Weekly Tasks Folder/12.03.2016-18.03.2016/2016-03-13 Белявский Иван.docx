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042D6F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042D6F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2D6F">
              <w:rPr>
                <w:rFonts w:ascii="Times New Roman" w:hAnsi="Times New Roman" w:cs="Times New Roman" w:hint="cs"/>
                <w:sz w:val="24"/>
                <w:szCs w:val="24"/>
              </w:rPr>
              <w:t>расширение</w:t>
            </w:r>
            <w:r w:rsidRPr="00042D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D6F">
              <w:rPr>
                <w:rFonts w:ascii="Times New Roman" w:hAnsi="Times New Roman" w:cs="Times New Roman" w:hint="cs"/>
                <w:sz w:val="24"/>
                <w:szCs w:val="24"/>
              </w:rPr>
              <w:t>полей</w:t>
            </w:r>
            <w:r w:rsidRPr="00042D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D6F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6F" w:rsidRDefault="00315FAF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r w:rsidR="00042D6F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42D6F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Задача</w:t>
      </w:r>
      <w:r w:rsidR="00042D6F">
        <w:rPr>
          <w:rFonts w:ascii="Times New Roman" w:hAnsi="Times New Roman" w:cs="Times New Roman"/>
          <w:sz w:val="24"/>
          <w:szCs w:val="24"/>
          <w:lang w:val="ru-RU"/>
        </w:rPr>
        <w:t xml:space="preserve"> выполнена успешно, единственное вышла проблема с датой, выдает ошибку при регистрации, при комментировании поля даты, </w:t>
      </w:r>
      <w:bookmarkStart w:id="0" w:name="_GoBack"/>
      <w:bookmarkEnd w:id="0"/>
      <w:r w:rsidR="00042D6F">
        <w:rPr>
          <w:rFonts w:ascii="Times New Roman" w:hAnsi="Times New Roman" w:cs="Times New Roman"/>
          <w:sz w:val="24"/>
          <w:szCs w:val="24"/>
          <w:lang w:val="ru-RU"/>
        </w:rPr>
        <w:t>остальные функции заработали исправно.</w:t>
      </w:r>
    </w:p>
    <w:p w:rsidR="00042D6F" w:rsidRPr="00042D6F" w:rsidRDefault="00042D6F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042D6F" w:rsidRPr="00042D6F" w:rsidSect="006E151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ru-RU" w:eastAsia="ru-RU"/>
        </w:rPr>
        <w:drawing>
          <wp:inline distT="0" distB="0" distL="0" distR="0" wp14:anchorId="34C5920E" wp14:editId="1CB14CEA">
            <wp:extent cx="5943600" cy="181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6" w:rsidRPr="00042D6F" w:rsidRDefault="00765666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65666" w:rsidRPr="006E1513" w:rsidRDefault="00765666" w:rsidP="006E1513">
      <w:pPr>
        <w:spacing w:after="200" w:line="276" w:lineRule="auto"/>
        <w:ind w:left="-993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529" w:rsidRDefault="00DF3529">
      <w:pPr>
        <w:spacing w:after="0" w:line="240" w:lineRule="auto"/>
      </w:pPr>
      <w:r>
        <w:separator/>
      </w:r>
    </w:p>
  </w:endnote>
  <w:endnote w:type="continuationSeparator" w:id="0">
    <w:p w:rsidR="00DF3529" w:rsidRDefault="00DF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529" w:rsidRDefault="00DF3529">
      <w:pPr>
        <w:spacing w:after="0" w:line="240" w:lineRule="auto"/>
      </w:pPr>
      <w:r>
        <w:separator/>
      </w:r>
    </w:p>
  </w:footnote>
  <w:footnote w:type="continuationSeparator" w:id="0">
    <w:p w:rsidR="00DF3529" w:rsidRDefault="00DF3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172569"/>
    <w:rsid w:val="00315FAF"/>
    <w:rsid w:val="004B5C04"/>
    <w:rsid w:val="006E1513"/>
    <w:rsid w:val="00756D81"/>
    <w:rsid w:val="00765666"/>
    <w:rsid w:val="008E5522"/>
    <w:rsid w:val="00905024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3406FB"/>
    <w:rsid w:val="00614B28"/>
    <w:rsid w:val="009551A6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52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2016-03-10T18:14:00Z</dcterms:created>
  <dcterms:modified xsi:type="dcterms:W3CDTF">2016-03-14T18:18:00Z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