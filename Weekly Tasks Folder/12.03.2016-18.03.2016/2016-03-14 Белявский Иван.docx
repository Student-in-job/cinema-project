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65666" w:rsidRDefault="00765666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A3D44EAAB73C478481AB39E4652A535D"/>
              </w:placeholder>
              <w:date w:fullDate="2016-03-14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172446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3/14/2016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8E3140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140">
              <w:rPr>
                <w:rFonts w:ascii="Times New Roman" w:hAnsi="Times New Roman" w:cs="Times New Roman" w:hint="cs"/>
                <w:sz w:val="24"/>
                <w:szCs w:val="24"/>
              </w:rPr>
              <w:t>настроить</w:t>
            </w:r>
            <w:r w:rsidRPr="008E3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3140">
              <w:rPr>
                <w:rFonts w:ascii="Times New Roman" w:hAnsi="Times New Roman" w:cs="Times New Roman" w:hint="cs"/>
                <w:sz w:val="24"/>
                <w:szCs w:val="24"/>
              </w:rPr>
              <w:t>разграничение</w:t>
            </w:r>
            <w:r w:rsidRPr="008E31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3140">
              <w:rPr>
                <w:rFonts w:ascii="Times New Roman" w:hAnsi="Times New Roman" w:cs="Times New Roman" w:hint="cs"/>
                <w:sz w:val="24"/>
                <w:szCs w:val="24"/>
              </w:rPr>
              <w:t>пользователей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D6F" w:rsidRDefault="00315FAF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</w:t>
      </w:r>
      <w:r w:rsidR="00042D6F">
        <w:rPr>
          <w:rFonts w:ascii="Times New Roman" w:hAnsi="Times New Roman" w:cs="Times New Roman"/>
          <w:sz w:val="24"/>
          <w:szCs w:val="24"/>
          <w:lang w:val="ru-RU"/>
        </w:rPr>
        <w:t>работы:</w:t>
      </w:r>
      <w:r w:rsidR="00042D6F" w:rsidRPr="00042D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3140">
        <w:rPr>
          <w:rFonts w:ascii="Times New Roman" w:hAnsi="Times New Roman" w:cs="Times New Roman"/>
          <w:sz w:val="24"/>
          <w:szCs w:val="24"/>
          <w:lang w:val="ru-RU"/>
        </w:rPr>
        <w:t>Решил проблему с датой, теперь все нормально. Разграничение сделал пока только для админки, нужно обсудить что именно мы будем ограничивать.</w:t>
      </w:r>
    </w:p>
    <w:p w:rsidR="008E3140" w:rsidRDefault="008E3140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E3140" w:rsidRPr="008E3140" w:rsidRDefault="008E3140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8E3140" w:rsidRPr="008E3140" w:rsidSect="006E1513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noProof/>
          <w:lang w:val="ru-RU" w:eastAsia="ru-RU"/>
        </w:rPr>
        <w:drawing>
          <wp:inline distT="0" distB="0" distL="0" distR="0" wp14:anchorId="480D6C9A" wp14:editId="031D2B3D">
            <wp:extent cx="5943600" cy="605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66" w:rsidRPr="00042D6F" w:rsidRDefault="00765666" w:rsidP="006E151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65666" w:rsidRPr="006E1513" w:rsidRDefault="00765666" w:rsidP="006E1513">
      <w:pPr>
        <w:spacing w:after="200" w:line="276" w:lineRule="auto"/>
        <w:ind w:left="-993"/>
        <w:rPr>
          <w:rFonts w:ascii="Calibri" w:hAnsi="Calibri" w:cs="Times New Roman"/>
          <w:sz w:val="24"/>
          <w:szCs w:val="24"/>
          <w:lang w:val="ru-RU"/>
        </w:rPr>
      </w:pPr>
    </w:p>
    <w:sectPr w:rsidR="00765666" w:rsidRPr="006E1513" w:rsidSect="006E151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C10" w:rsidRDefault="00407C10">
      <w:pPr>
        <w:spacing w:after="0" w:line="240" w:lineRule="auto"/>
      </w:pPr>
      <w:r>
        <w:separator/>
      </w:r>
    </w:p>
  </w:endnote>
  <w:endnote w:type="continuationSeparator" w:id="0">
    <w:p w:rsidR="00407C10" w:rsidRDefault="0040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6E1513" w:rsidRPr="006E1513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C10" w:rsidRDefault="00407C10">
      <w:pPr>
        <w:spacing w:after="0" w:line="240" w:lineRule="auto"/>
      </w:pPr>
      <w:r>
        <w:separator/>
      </w:r>
    </w:p>
  </w:footnote>
  <w:footnote w:type="continuationSeparator" w:id="0">
    <w:p w:rsidR="00407C10" w:rsidRDefault="00407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A3D44EAAB73C478481AB39E4652A535D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66"/>
    <w:rsid w:val="00042D6F"/>
    <w:rsid w:val="001041A9"/>
    <w:rsid w:val="00172446"/>
    <w:rsid w:val="00172569"/>
    <w:rsid w:val="00315FAF"/>
    <w:rsid w:val="00407C10"/>
    <w:rsid w:val="004B5C04"/>
    <w:rsid w:val="006E1513"/>
    <w:rsid w:val="00756D81"/>
    <w:rsid w:val="00765666"/>
    <w:rsid w:val="008E3140"/>
    <w:rsid w:val="008E5522"/>
    <w:rsid w:val="00905024"/>
    <w:rsid w:val="00BE503D"/>
    <w:rsid w:val="00CD0925"/>
    <w:rsid w:val="00CD382B"/>
    <w:rsid w:val="00DF130C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7C7467E-01BA-4554-85EB-F4E9CFC1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3D44EAAB73C478481AB39E4652A53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C59CD-B210-4507-92D4-F65C98CE1D24}"/>
      </w:docPartPr>
      <w:docPartBody>
        <w:p w:rsidR="00B277DA" w:rsidRDefault="00614B28">
          <w:pPr>
            <w:pStyle w:val="A3D44EAAB73C478481AB39E4652A535D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GPGothicE">
    <w:altName w:val="MS Gothic"/>
    <w:charset w:val="80"/>
    <w:family w:val="swiss"/>
    <w:pitch w:val="variable"/>
    <w:sig w:usb0="00000000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8"/>
    <w:rsid w:val="00175CFD"/>
    <w:rsid w:val="003406FB"/>
    <w:rsid w:val="00614B28"/>
    <w:rsid w:val="007749A2"/>
    <w:rsid w:val="009551A6"/>
    <w:rsid w:val="00B2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44EAAB73C478481AB39E4652A535D">
    <w:name w:val="A3D44EAAB73C478481AB39E4652A5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56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2016-03-10T18:14:00Z</dcterms:created>
  <dcterms:modified xsi:type="dcterms:W3CDTF">2016-03-14T18:29:00Z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