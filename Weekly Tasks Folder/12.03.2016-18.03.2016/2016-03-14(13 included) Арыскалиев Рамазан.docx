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7"/>
        <w:gridCol w:w="719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610B5B" w:rsidRDefault="00610B5B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292541CBA6D4465C84F4582242872AEA"/>
              </w:placeholder>
              <w:date w:fullDate="2016-03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610B5B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610B5B" w:rsidRDefault="00610B5B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биллинг</w:t>
            </w:r>
            <w:proofErr w:type="spellEnd"/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610B5B">
        <w:rPr>
          <w:rFonts w:ascii="Times New Roman" w:hAnsi="Times New Roman" w:cs="Times New Roman"/>
          <w:sz w:val="24"/>
          <w:szCs w:val="24"/>
          <w:lang w:val="ru-RU"/>
        </w:rPr>
        <w:t xml:space="preserve"> Сделал </w:t>
      </w:r>
    </w:p>
    <w:p w:rsidR="00610B5B" w:rsidRDefault="00610B5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Сделал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Zair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а чтобы он мог отправлять на сервер запросы на пополнения счета, подписки на тариф, покупки фильма и сериала(сезон), получения доступа на просмотр видео.  </w:t>
      </w:r>
      <w:bookmarkStart w:id="0" w:name="_GoBack"/>
      <w:bookmarkEnd w:id="0"/>
    </w:p>
    <w:p w:rsidR="00610B5B" w:rsidRDefault="00610B5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отчете описаны мои действия за 2 дня, т.к. вчера не получилось отправить отчет, сегодня я лишь дополнил ее. </w:t>
      </w:r>
    </w:p>
    <w:p w:rsidR="00610B5B" w:rsidRDefault="00610B5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Вопросы: </w:t>
      </w:r>
    </w:p>
    <w:p w:rsidR="00610B5B" w:rsidRDefault="00610B5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Подписка имеет поля </w:t>
      </w:r>
      <w:proofErr w:type="gramStart"/>
      <w:r w:rsidR="00E16E2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16E25" w:rsidRPr="00E16E2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E16E25">
        <w:rPr>
          <w:rFonts w:ascii="Times New Roman" w:hAnsi="Times New Roman" w:cs="Times New Roman"/>
          <w:sz w:val="24"/>
          <w:szCs w:val="24"/>
          <w:lang w:val="ru-RU"/>
        </w:rPr>
        <w:t>начало подписки</w:t>
      </w:r>
      <w:r w:rsidR="00E16E25" w:rsidRPr="00E16E2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16E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16E25" w:rsidRPr="00E16E25" w:rsidRDefault="00E16E2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Конец срока подписки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вот как сделать так чтобы при наступлении 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подписки автоматически со счета пользователя снимались деньги и дата 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6E25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продлевалась еще на месяц.</w:t>
      </w:r>
    </w:p>
    <w:sectPr w:rsidR="00E16E25" w:rsidRPr="00E16E2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C5D" w:rsidRDefault="00522C5D">
      <w:pPr>
        <w:spacing w:after="0" w:line="240" w:lineRule="auto"/>
      </w:pPr>
      <w:r>
        <w:separator/>
      </w:r>
    </w:p>
  </w:endnote>
  <w:endnote w:type="continuationSeparator" w:id="0">
    <w:p w:rsidR="00522C5D" w:rsidRDefault="0052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C5D" w:rsidRDefault="00522C5D">
      <w:pPr>
        <w:spacing w:after="0" w:line="240" w:lineRule="auto"/>
      </w:pPr>
      <w:r>
        <w:separator/>
      </w:r>
    </w:p>
  </w:footnote>
  <w:footnote w:type="continuationSeparator" w:id="0">
    <w:p w:rsidR="00522C5D" w:rsidRDefault="0052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292541CBA6D4465C84F4582242872AE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5B"/>
    <w:rsid w:val="00172569"/>
    <w:rsid w:val="00315FAF"/>
    <w:rsid w:val="00522C5D"/>
    <w:rsid w:val="00610B5B"/>
    <w:rsid w:val="00756D81"/>
    <w:rsid w:val="008E5522"/>
    <w:rsid w:val="00905024"/>
    <w:rsid w:val="00BE503D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7C4B8D-2184-4628-98D3-201B6019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lineCinemaProject\Weekly%20Tasks%20Folder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2541CBA6D4465C84F4582242872A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76FA5-1D5B-4E1C-BF7F-521C58BEC4C0}"/>
      </w:docPartPr>
      <w:docPartBody>
        <w:p w:rsidR="00000000" w:rsidRDefault="00A30719">
          <w:pPr>
            <w:pStyle w:val="292541CBA6D4465C84F4582242872AE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19"/>
    <w:rsid w:val="00A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2541CBA6D4465C84F4582242872AEA">
    <w:name w:val="292541CBA6D4465C84F4582242872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ramazan</cp:lastModifiedBy>
  <cp:revision>1</cp:revision>
  <dcterms:created xsi:type="dcterms:W3CDTF">2016-03-14T18:25:00Z</dcterms:created>
  <dcterms:modified xsi:type="dcterms:W3CDTF">2016-03-14T18:44:00Z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