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97"/>
        <w:gridCol w:w="719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Default="000D5844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 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4342F840E5AF4C208D51F606B2C426FE"/>
              </w:placeholder>
              <w:date w:fullDate="2016-03-1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0D5844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3/15/2016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0D5844" w:rsidRDefault="000D5844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Кабинет пользователя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Pr="000D5844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0D5844">
        <w:rPr>
          <w:rFonts w:ascii="Times New Roman" w:hAnsi="Times New Roman" w:cs="Times New Roman"/>
          <w:sz w:val="24"/>
          <w:szCs w:val="24"/>
          <w:lang w:val="ru-RU"/>
        </w:rPr>
        <w:t xml:space="preserve"> Начал делать, но так как начал только 2 часа назад пока не</w:t>
      </w:r>
      <w:r w:rsidR="000D5844" w:rsidRPr="000D58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5844">
        <w:rPr>
          <w:rFonts w:ascii="Times New Roman" w:hAnsi="Times New Roman" w:cs="Times New Roman"/>
          <w:sz w:val="24"/>
          <w:szCs w:val="24"/>
          <w:lang w:val="ru-RU"/>
        </w:rPr>
        <w:t>сделал до конца, закончу завтра. Внесу соответствующие изменения в план на неделю.</w:t>
      </w:r>
      <w:bookmarkStart w:id="0" w:name="_GoBack"/>
      <w:bookmarkEnd w:id="0"/>
      <w:r w:rsidR="000D5844" w:rsidRPr="000D58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315FAF" w:rsidRPr="000D5844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E92" w:rsidRDefault="00C61E92">
      <w:pPr>
        <w:spacing w:after="0" w:line="240" w:lineRule="auto"/>
      </w:pPr>
      <w:r>
        <w:separator/>
      </w:r>
    </w:p>
  </w:endnote>
  <w:endnote w:type="continuationSeparator" w:id="0">
    <w:p w:rsidR="00C61E92" w:rsidRDefault="00C6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E92" w:rsidRDefault="00C61E92">
      <w:pPr>
        <w:spacing w:after="0" w:line="240" w:lineRule="auto"/>
      </w:pPr>
      <w:r>
        <w:separator/>
      </w:r>
    </w:p>
  </w:footnote>
  <w:footnote w:type="continuationSeparator" w:id="0">
    <w:p w:rsidR="00C61E92" w:rsidRDefault="00C6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4342F840E5AF4C208D51F606B2C426FE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44"/>
    <w:rsid w:val="000D5844"/>
    <w:rsid w:val="00172569"/>
    <w:rsid w:val="00315FAF"/>
    <w:rsid w:val="00756D81"/>
    <w:rsid w:val="008E5522"/>
    <w:rsid w:val="00905024"/>
    <w:rsid w:val="00BE503D"/>
    <w:rsid w:val="00C6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896442-FFE2-4AE1-8569-95540580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nlineCinemaProject\Weekly%20Tasks%20Folder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42F840E5AF4C208D51F606B2C426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9D7DE-9CD7-4ADA-9C51-A5D356948E67}"/>
      </w:docPartPr>
      <w:docPartBody>
        <w:p w:rsidR="00000000" w:rsidRDefault="003C101D">
          <w:pPr>
            <w:pStyle w:val="4342F840E5AF4C208D51F606B2C426FE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1D"/>
    <w:rsid w:val="003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2F840E5AF4C208D51F606B2C426FE">
    <w:name w:val="4342F840E5AF4C208D51F606B2C42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ramazan</dc:creator>
  <cp:lastModifiedBy>ramazan</cp:lastModifiedBy>
  <cp:revision>1</cp:revision>
  <dcterms:created xsi:type="dcterms:W3CDTF">2016-03-15T18:02:00Z</dcterms:created>
  <dcterms:modified xsi:type="dcterms:W3CDTF">2016-03-15T18:07:00Z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