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765666" w:rsidRDefault="00765666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Белявский Иван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A3D44EAAB73C478481AB39E4652A535D"/>
              </w:placeholder>
              <w:date w:fullDate="2016-03-2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4D4660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3/21/2016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172569" w:rsidRDefault="00656DE8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DE8">
              <w:rPr>
                <w:rFonts w:ascii="Times New Roman" w:hAnsi="Times New Roman" w:cs="Times New Roman" w:hint="cs"/>
                <w:sz w:val="24"/>
                <w:szCs w:val="24"/>
              </w:rPr>
              <w:t>настройка</w:t>
            </w:r>
            <w:r w:rsidRPr="00656D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DE8">
              <w:rPr>
                <w:rFonts w:ascii="Times New Roman" w:hAnsi="Times New Roman" w:cs="Times New Roman" w:hint="cs"/>
                <w:sz w:val="24"/>
                <w:szCs w:val="24"/>
              </w:rPr>
              <w:t>авторизации</w:t>
            </w:r>
            <w:r w:rsidRPr="00656D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DE8">
              <w:rPr>
                <w:rFonts w:ascii="Times New Roman" w:hAnsi="Times New Roman" w:cs="Times New Roman" w:hint="cs"/>
                <w:sz w:val="24"/>
                <w:szCs w:val="24"/>
              </w:rPr>
              <w:t>для</w:t>
            </w:r>
            <w:r w:rsidRPr="00656D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DE8">
              <w:rPr>
                <w:rFonts w:ascii="Times New Roman" w:hAnsi="Times New Roman" w:cs="Times New Roman" w:hint="cs"/>
                <w:sz w:val="24"/>
                <w:szCs w:val="24"/>
              </w:rPr>
              <w:t>мобильного</w:t>
            </w:r>
            <w:r w:rsidRPr="00656D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DE8">
              <w:rPr>
                <w:rFonts w:ascii="Times New Roman" w:hAnsi="Times New Roman" w:cs="Times New Roman" w:hint="cs"/>
                <w:sz w:val="24"/>
                <w:szCs w:val="24"/>
              </w:rPr>
              <w:t>приложения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DE8" w:rsidRDefault="00315FAF" w:rsidP="00303401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Результаты </w:t>
      </w:r>
      <w:proofErr w:type="gramStart"/>
      <w:r w:rsidR="00042D6F">
        <w:rPr>
          <w:rFonts w:ascii="Times New Roman" w:hAnsi="Times New Roman" w:cs="Times New Roman"/>
          <w:sz w:val="24"/>
          <w:szCs w:val="24"/>
          <w:lang w:val="ru-RU"/>
        </w:rPr>
        <w:t>работы:</w:t>
      </w:r>
      <w:r w:rsidR="00042D6F" w:rsidRPr="00042D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3401" w:rsidRPr="0030340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6DE8">
        <w:rPr>
          <w:rFonts w:ascii="Times New Roman" w:hAnsi="Times New Roman" w:cs="Times New Roman"/>
          <w:sz w:val="24"/>
          <w:szCs w:val="24"/>
          <w:lang w:val="ru-RU"/>
        </w:rPr>
        <w:t>Сделал</w:t>
      </w:r>
      <w:proofErr w:type="gramEnd"/>
      <w:r w:rsidR="00656DE8">
        <w:rPr>
          <w:rFonts w:ascii="Times New Roman" w:hAnsi="Times New Roman" w:cs="Times New Roman"/>
          <w:sz w:val="24"/>
          <w:szCs w:val="24"/>
          <w:lang w:val="ru-RU"/>
        </w:rPr>
        <w:t xml:space="preserve"> чтобы возвращалось </w:t>
      </w:r>
      <w:proofErr w:type="spellStart"/>
      <w:r w:rsidR="00656DE8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="00656DE8" w:rsidRPr="00656D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6DE8"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пользователя в </w:t>
      </w:r>
      <w:proofErr w:type="spellStart"/>
      <w:r w:rsidR="00656DE8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="00656DE8" w:rsidRPr="00656DE8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656DE8">
        <w:rPr>
          <w:rFonts w:ascii="Times New Roman" w:hAnsi="Times New Roman" w:cs="Times New Roman"/>
          <w:sz w:val="24"/>
          <w:szCs w:val="24"/>
          <w:lang w:val="ru-RU"/>
        </w:rPr>
        <w:t>контроллере плюс настроил разграничение доступа и отображение элементов в зависимости от роли</w:t>
      </w:r>
      <w:r w:rsidR="00656DE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34075" cy="1295400"/>
            <wp:effectExtent l="0" t="0" r="9525" b="0"/>
            <wp:docPr id="1" name="Рисунок 1" descr="C:\Users\Toshiba\Desktop\photo107372211277438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photo1073722112774384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DE8" w:rsidRDefault="00656DE8" w:rsidP="00656DE8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 простого зарегистрированного пользователя будет такое отображения</w:t>
      </w:r>
    </w:p>
    <w:p w:rsidR="008F1A47" w:rsidRDefault="00656DE8" w:rsidP="00303401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34075" cy="1152525"/>
            <wp:effectExtent l="0" t="0" r="9525" b="9525"/>
            <wp:docPr id="2" name="Рисунок 2" descr="C:\Users\Toshiba\Desktop\photo107372211277438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Desktop\photo1073722112774384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DE8" w:rsidRPr="00656DE8" w:rsidRDefault="00656DE8" w:rsidP="00656DE8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  <w:sectPr w:rsidR="00656DE8" w:rsidRPr="00656DE8" w:rsidSect="006E1513"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билинг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менеджера  такое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765666" w:rsidRPr="006E1513" w:rsidRDefault="00765666" w:rsidP="008F1A47">
      <w:pPr>
        <w:spacing w:after="200" w:line="276" w:lineRule="auto"/>
        <w:rPr>
          <w:rFonts w:ascii="Calibri" w:hAnsi="Calibri" w:cs="Times New Roman"/>
          <w:sz w:val="24"/>
          <w:szCs w:val="24"/>
          <w:lang w:val="ru-RU"/>
        </w:rPr>
      </w:pPr>
    </w:p>
    <w:sectPr w:rsidR="00765666" w:rsidRPr="006E1513" w:rsidSect="006E151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8F8" w:rsidRDefault="00BC68F8">
      <w:pPr>
        <w:spacing w:after="0" w:line="240" w:lineRule="auto"/>
      </w:pPr>
      <w:r>
        <w:separator/>
      </w:r>
    </w:p>
  </w:endnote>
  <w:endnote w:type="continuationSeparator" w:id="0">
    <w:p w:rsidR="00BC68F8" w:rsidRDefault="00BC6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GPGothicE">
    <w:altName w:val="MS Gothic"/>
    <w:charset w:val="80"/>
    <w:family w:val="swiss"/>
    <w:pitch w:val="variable"/>
    <w:sig w:usb0="00000000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6E1513" w:rsidRPr="006E1513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8F8" w:rsidRDefault="00BC68F8">
      <w:pPr>
        <w:spacing w:after="0" w:line="240" w:lineRule="auto"/>
      </w:pPr>
      <w:r>
        <w:separator/>
      </w:r>
    </w:p>
  </w:footnote>
  <w:footnote w:type="continuationSeparator" w:id="0">
    <w:p w:rsidR="00BC68F8" w:rsidRDefault="00BC6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A3D44EAAB73C478481AB39E4652A535D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66"/>
    <w:rsid w:val="00042D6F"/>
    <w:rsid w:val="001041A9"/>
    <w:rsid w:val="00172446"/>
    <w:rsid w:val="00172569"/>
    <w:rsid w:val="00303401"/>
    <w:rsid w:val="00315FAF"/>
    <w:rsid w:val="00407C10"/>
    <w:rsid w:val="004B5C04"/>
    <w:rsid w:val="004D4660"/>
    <w:rsid w:val="00512220"/>
    <w:rsid w:val="0064241F"/>
    <w:rsid w:val="00656DE8"/>
    <w:rsid w:val="006E1513"/>
    <w:rsid w:val="00756D81"/>
    <w:rsid w:val="00765666"/>
    <w:rsid w:val="008E3140"/>
    <w:rsid w:val="008E5522"/>
    <w:rsid w:val="008F1A47"/>
    <w:rsid w:val="00905024"/>
    <w:rsid w:val="00BC68F8"/>
    <w:rsid w:val="00BE503D"/>
    <w:rsid w:val="00CD0925"/>
    <w:rsid w:val="00CD382B"/>
    <w:rsid w:val="00DF130C"/>
    <w:rsid w:val="00D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C7467E-01BA-4554-85EB-F4E9CFC1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D44EAAB73C478481AB39E4652A53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C59CD-B210-4507-92D4-F65C98CE1D24}"/>
      </w:docPartPr>
      <w:docPartBody>
        <w:p w:rsidR="00B277DA" w:rsidRDefault="00614B28">
          <w:pPr>
            <w:pStyle w:val="A3D44EAAB73C478481AB39E4652A535D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GPGothicE">
    <w:altName w:val="MS Gothic"/>
    <w:charset w:val="80"/>
    <w:family w:val="swiss"/>
    <w:pitch w:val="variable"/>
    <w:sig w:usb0="00000000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28"/>
    <w:rsid w:val="00175CFD"/>
    <w:rsid w:val="00220051"/>
    <w:rsid w:val="003406FB"/>
    <w:rsid w:val="0051714C"/>
    <w:rsid w:val="00614B28"/>
    <w:rsid w:val="007749A2"/>
    <w:rsid w:val="009551A6"/>
    <w:rsid w:val="00982FE1"/>
    <w:rsid w:val="00B2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D44EAAB73C478481AB39E4652A535D">
    <w:name w:val="A3D44EAAB73C478481AB39E4652A5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92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9</cp:revision>
  <dcterms:created xsi:type="dcterms:W3CDTF">2016-03-10T18:14:00Z</dcterms:created>
  <dcterms:modified xsi:type="dcterms:W3CDTF">2016-03-21T16:34:00Z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