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765666" w:rsidRDefault="00765666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Белявский Иван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A3D44EAAB73C478481AB39E4652A535D"/>
              </w:placeholder>
              <w:date w:fullDate="2016-03-22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0F17E5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3/22/2016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0F17E5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7E5">
              <w:rPr>
                <w:rFonts w:ascii="Times New Roman" w:hAnsi="Times New Roman" w:cs="Times New Roman" w:hint="cs"/>
                <w:sz w:val="24"/>
                <w:szCs w:val="24"/>
              </w:rPr>
              <w:t>тестирование</w:t>
            </w:r>
            <w:r w:rsidRPr="000F17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17E5">
              <w:rPr>
                <w:rFonts w:ascii="Times New Roman" w:hAnsi="Times New Roman" w:cs="Times New Roman" w:hint="cs"/>
                <w:sz w:val="24"/>
                <w:szCs w:val="24"/>
              </w:rPr>
              <w:t>авторизации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DE8" w:rsidRPr="000F17E5" w:rsidRDefault="00315FAF" w:rsidP="000F17E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  <w:sectPr w:rsidR="00656DE8" w:rsidRPr="000F17E5" w:rsidSect="006E1513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Результаты </w:t>
      </w:r>
      <w:r w:rsidR="000F17E5">
        <w:rPr>
          <w:rFonts w:ascii="Times New Roman" w:hAnsi="Times New Roman" w:cs="Times New Roman"/>
          <w:sz w:val="24"/>
          <w:szCs w:val="24"/>
          <w:lang w:val="ru-RU"/>
        </w:rPr>
        <w:t>работы:</w:t>
      </w:r>
      <w:r w:rsidR="000F17E5" w:rsidRPr="00042D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17E5" w:rsidRPr="00303401">
        <w:rPr>
          <w:rFonts w:ascii="Times New Roman" w:hAnsi="Times New Roman" w:cs="Times New Roman"/>
          <w:sz w:val="24"/>
          <w:szCs w:val="24"/>
          <w:lang w:val="ru-RU"/>
        </w:rPr>
        <w:t>Сделал</w:t>
      </w:r>
      <w:r w:rsidR="000F17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F17E5">
        <w:rPr>
          <w:rFonts w:ascii="Times New Roman" w:hAnsi="Times New Roman" w:cs="Times New Roman"/>
          <w:sz w:val="24"/>
          <w:szCs w:val="24"/>
          <w:lang w:val="en-US"/>
        </w:rPr>
        <w:t>ApiController</w:t>
      </w:r>
      <w:proofErr w:type="spellEnd"/>
      <w:r w:rsidR="000F17E5" w:rsidRPr="000F17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17E5">
        <w:rPr>
          <w:rFonts w:ascii="Times New Roman" w:hAnsi="Times New Roman" w:cs="Times New Roman"/>
          <w:sz w:val="24"/>
          <w:szCs w:val="24"/>
          <w:lang w:val="ru-RU"/>
        </w:rPr>
        <w:t xml:space="preserve">для регистрации, но нужно проверить и протестировать. </w:t>
      </w:r>
      <w:proofErr w:type="gramStart"/>
      <w:r w:rsidR="000F17E5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0F17E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="000F17E5">
        <w:rPr>
          <w:rFonts w:ascii="Times New Roman" w:hAnsi="Times New Roman" w:cs="Times New Roman"/>
          <w:sz w:val="24"/>
          <w:szCs w:val="24"/>
          <w:lang w:val="en-US"/>
        </w:rPr>
        <w:t>redmine</w:t>
      </w:r>
      <w:proofErr w:type="spellEnd"/>
      <w:proofErr w:type="gramEnd"/>
      <w:r w:rsidR="000F17E5">
        <w:rPr>
          <w:rFonts w:ascii="Times New Roman" w:hAnsi="Times New Roman" w:cs="Times New Roman"/>
          <w:sz w:val="24"/>
          <w:szCs w:val="24"/>
          <w:lang w:val="ru-RU"/>
        </w:rPr>
        <w:t xml:space="preserve"> пока не разобрался</w:t>
      </w:r>
      <w:r w:rsidR="000F17E5" w:rsidRPr="000F17E5">
        <w:rPr>
          <w:rFonts w:ascii="Times New Roman" w:hAnsi="Times New Roman" w:cs="Times New Roman"/>
          <w:sz w:val="24"/>
          <w:szCs w:val="24"/>
          <w:lang w:val="ru-RU"/>
        </w:rPr>
        <w:t>.</w:t>
      </w:r>
      <w:bookmarkStart w:id="0" w:name="_GoBack"/>
      <w:bookmarkEnd w:id="0"/>
    </w:p>
    <w:p w:rsidR="00765666" w:rsidRPr="006E1513" w:rsidRDefault="00765666" w:rsidP="008F1A47">
      <w:pPr>
        <w:spacing w:after="200" w:line="276" w:lineRule="auto"/>
        <w:rPr>
          <w:rFonts w:ascii="Calibri" w:hAnsi="Calibri" w:cs="Times New Roman"/>
          <w:sz w:val="24"/>
          <w:szCs w:val="24"/>
          <w:lang w:val="ru-RU"/>
        </w:rPr>
      </w:pPr>
    </w:p>
    <w:sectPr w:rsidR="00765666" w:rsidRPr="006E1513" w:rsidSect="006E151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886" w:rsidRDefault="00916886">
      <w:pPr>
        <w:spacing w:after="0" w:line="240" w:lineRule="auto"/>
      </w:pPr>
      <w:r>
        <w:separator/>
      </w:r>
    </w:p>
  </w:endnote>
  <w:endnote w:type="continuationSeparator" w:id="0">
    <w:p w:rsidR="00916886" w:rsidRDefault="00916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6E1513" w:rsidRPr="006E1513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886" w:rsidRDefault="00916886">
      <w:pPr>
        <w:spacing w:after="0" w:line="240" w:lineRule="auto"/>
      </w:pPr>
      <w:r>
        <w:separator/>
      </w:r>
    </w:p>
  </w:footnote>
  <w:footnote w:type="continuationSeparator" w:id="0">
    <w:p w:rsidR="00916886" w:rsidRDefault="00916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A3D44EAAB73C478481AB39E4652A535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66"/>
    <w:rsid w:val="00042D6F"/>
    <w:rsid w:val="000F17E5"/>
    <w:rsid w:val="001041A9"/>
    <w:rsid w:val="00172446"/>
    <w:rsid w:val="00172569"/>
    <w:rsid w:val="00303401"/>
    <w:rsid w:val="00315FAF"/>
    <w:rsid w:val="00407C10"/>
    <w:rsid w:val="004B5C04"/>
    <w:rsid w:val="004D4660"/>
    <w:rsid w:val="00512220"/>
    <w:rsid w:val="0064241F"/>
    <w:rsid w:val="00656DE8"/>
    <w:rsid w:val="006E1513"/>
    <w:rsid w:val="00756D81"/>
    <w:rsid w:val="00765666"/>
    <w:rsid w:val="008E3140"/>
    <w:rsid w:val="008E5522"/>
    <w:rsid w:val="008F1A47"/>
    <w:rsid w:val="00905024"/>
    <w:rsid w:val="00916886"/>
    <w:rsid w:val="00BC68F8"/>
    <w:rsid w:val="00BE503D"/>
    <w:rsid w:val="00CD0925"/>
    <w:rsid w:val="00CD382B"/>
    <w:rsid w:val="00DF130C"/>
    <w:rsid w:val="00D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C7467E-01BA-4554-85EB-F4E9CFC1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D44EAAB73C478481AB39E4652A5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C59CD-B210-4507-92D4-F65C98CE1D24}"/>
      </w:docPartPr>
      <w:docPartBody>
        <w:p w:rsidR="00B277DA" w:rsidRDefault="00614B28">
          <w:pPr>
            <w:pStyle w:val="A3D44EAAB73C478481AB39E4652A535D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28"/>
    <w:rsid w:val="00175CFD"/>
    <w:rsid w:val="00220051"/>
    <w:rsid w:val="0028369C"/>
    <w:rsid w:val="003406FB"/>
    <w:rsid w:val="0051714C"/>
    <w:rsid w:val="00614B28"/>
    <w:rsid w:val="007749A2"/>
    <w:rsid w:val="009551A6"/>
    <w:rsid w:val="00982FE1"/>
    <w:rsid w:val="00B2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D44EAAB73C478481AB39E4652A535D">
    <w:name w:val="A3D44EAAB73C478481AB39E4652A5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95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10</cp:revision>
  <dcterms:created xsi:type="dcterms:W3CDTF">2016-03-10T18:14:00Z</dcterms:created>
  <dcterms:modified xsi:type="dcterms:W3CDTF">2016-03-22T19:56:00Z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