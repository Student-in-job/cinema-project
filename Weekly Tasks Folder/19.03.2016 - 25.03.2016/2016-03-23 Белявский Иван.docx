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4A421E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4A421E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просмотр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реализации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вызова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улилиты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затрат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ресурса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компьютера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DE8" w:rsidRDefault="00315FAF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proofErr w:type="gramStart"/>
      <w:r w:rsidR="000F17E5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F17E5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Доделал</w:t>
      </w:r>
      <w:proofErr w:type="gramEnd"/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регистрацию плюс сделал дату регистрации, попытался  добавить роли в представление Пользователи , к сожалению с этим пока глухо, также </w:t>
      </w:r>
      <w:proofErr w:type="spellStart"/>
      <w:r w:rsidR="004A421E">
        <w:rPr>
          <w:rFonts w:ascii="Times New Roman" w:hAnsi="Times New Roman" w:cs="Times New Roman"/>
          <w:sz w:val="24"/>
          <w:szCs w:val="24"/>
          <w:lang w:val="ru-RU"/>
        </w:rPr>
        <w:t>валидатор</w:t>
      </w:r>
      <w:proofErr w:type="spellEnd"/>
      <w:r w:rsidR="004A421E">
        <w:rPr>
          <w:rFonts w:ascii="Times New Roman" w:hAnsi="Times New Roman" w:cs="Times New Roman"/>
          <w:sz w:val="24"/>
          <w:szCs w:val="24"/>
          <w:lang w:val="ru-RU"/>
        </w:rPr>
        <w:t xml:space="preserve"> почты плохо работает , когда вводишь неверный адрес вообще не реагирует .</w:t>
      </w:r>
    </w:p>
    <w:p w:rsid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B0A190" wp14:editId="03ED641D">
            <wp:extent cx="592455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A421E" w:rsidRPr="004A421E" w:rsidRDefault="004A421E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4A421E" w:rsidRPr="004A421E" w:rsidSect="006E1513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ru-RU" w:eastAsia="ru-RU"/>
        </w:rPr>
        <w:lastRenderedPageBreak/>
        <w:drawing>
          <wp:inline distT="0" distB="0" distL="0" distR="0" wp14:anchorId="153AE6A6" wp14:editId="4CC1068D">
            <wp:extent cx="558165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29E" w:rsidRDefault="0024429E">
      <w:pPr>
        <w:spacing w:after="0" w:line="240" w:lineRule="auto"/>
      </w:pPr>
      <w:r>
        <w:separator/>
      </w:r>
    </w:p>
  </w:endnote>
  <w:endnote w:type="continuationSeparator" w:id="0">
    <w:p w:rsidR="0024429E" w:rsidRDefault="0024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4A421E" w:rsidRPr="004A421E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29E" w:rsidRDefault="0024429E">
      <w:pPr>
        <w:spacing w:after="0" w:line="240" w:lineRule="auto"/>
      </w:pPr>
      <w:r>
        <w:separator/>
      </w:r>
    </w:p>
  </w:footnote>
  <w:footnote w:type="continuationSeparator" w:id="0">
    <w:p w:rsidR="0024429E" w:rsidRDefault="00244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0F17E5"/>
    <w:rsid w:val="001041A9"/>
    <w:rsid w:val="00172446"/>
    <w:rsid w:val="00172569"/>
    <w:rsid w:val="0024429E"/>
    <w:rsid w:val="00303401"/>
    <w:rsid w:val="00315FAF"/>
    <w:rsid w:val="00407C10"/>
    <w:rsid w:val="004A421E"/>
    <w:rsid w:val="004B5C04"/>
    <w:rsid w:val="004D4660"/>
    <w:rsid w:val="00512220"/>
    <w:rsid w:val="0064241F"/>
    <w:rsid w:val="00656DE8"/>
    <w:rsid w:val="006E1513"/>
    <w:rsid w:val="00756D81"/>
    <w:rsid w:val="00765666"/>
    <w:rsid w:val="008E3140"/>
    <w:rsid w:val="008E5522"/>
    <w:rsid w:val="008F1A47"/>
    <w:rsid w:val="00905024"/>
    <w:rsid w:val="00916886"/>
    <w:rsid w:val="00BC68F8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220051"/>
    <w:rsid w:val="0028369C"/>
    <w:rsid w:val="003406FB"/>
    <w:rsid w:val="0051714C"/>
    <w:rsid w:val="00614B28"/>
    <w:rsid w:val="007749A2"/>
    <w:rsid w:val="009551A6"/>
    <w:rsid w:val="00982FE1"/>
    <w:rsid w:val="00AA6FA1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101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2016-03-10T18:14:00Z</dcterms:created>
  <dcterms:modified xsi:type="dcterms:W3CDTF">2016-03-23T18:59:00Z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