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765666" w:rsidRDefault="00765666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3D44EAAB73C478481AB39E4652A535D"/>
              </w:placeholder>
              <w:date w:fullDate="2016-03-24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9C7F2A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3/24/2016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4A421E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просмотр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реализации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вызова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улилиты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затрат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ресурса</w:t>
            </w:r>
            <w:r w:rsidRPr="004A4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1E">
              <w:rPr>
                <w:rFonts w:ascii="Times New Roman" w:hAnsi="Times New Roman" w:cs="Times New Roman" w:hint="cs"/>
                <w:sz w:val="24"/>
                <w:szCs w:val="24"/>
              </w:rPr>
              <w:t>компьютера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DE8" w:rsidRDefault="00315FAF" w:rsidP="000F17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Результаты </w:t>
      </w:r>
      <w:r w:rsidR="009C7F2A">
        <w:rPr>
          <w:rFonts w:ascii="Times New Roman" w:hAnsi="Times New Roman" w:cs="Times New Roman"/>
          <w:sz w:val="24"/>
          <w:szCs w:val="24"/>
          <w:lang w:val="ru-RU"/>
        </w:rPr>
        <w:t>работы:</w:t>
      </w:r>
      <w:r w:rsidR="009C7F2A" w:rsidRPr="00042D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7F2A">
        <w:rPr>
          <w:rFonts w:ascii="Times New Roman" w:hAnsi="Times New Roman" w:cs="Times New Roman"/>
          <w:sz w:val="24"/>
          <w:szCs w:val="24"/>
          <w:lang w:val="ru-RU"/>
        </w:rPr>
        <w:t xml:space="preserve">сделали </w:t>
      </w:r>
      <w:proofErr w:type="spellStart"/>
      <w:r w:rsidR="009C7F2A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9C7F2A">
        <w:rPr>
          <w:rFonts w:ascii="Times New Roman" w:hAnsi="Times New Roman" w:cs="Times New Roman"/>
          <w:sz w:val="24"/>
          <w:szCs w:val="24"/>
          <w:lang w:val="ru-RU"/>
        </w:rPr>
        <w:t xml:space="preserve"> контроллер для регистрации, плюс сегодня смотрел типы ошибок и их нумерацию, реализовать пока не пробовал.</w:t>
      </w:r>
      <w:r w:rsidR="00A00554" w:rsidRPr="00A005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653ED" w:rsidRPr="00A00554" w:rsidRDefault="00D653ED" w:rsidP="000F17E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65666" w:rsidRPr="006E1513" w:rsidRDefault="00765666" w:rsidP="008F1A47">
      <w:pPr>
        <w:spacing w:after="200" w:line="276" w:lineRule="auto"/>
        <w:rPr>
          <w:rFonts w:ascii="Calibri" w:hAnsi="Calibri" w:cs="Times New Roman"/>
          <w:sz w:val="24"/>
          <w:szCs w:val="24"/>
          <w:lang w:val="ru-RU"/>
        </w:rPr>
      </w:pPr>
      <w:bookmarkStart w:id="0" w:name="_GoBack"/>
      <w:bookmarkEnd w:id="0"/>
    </w:p>
    <w:sectPr w:rsidR="00765666" w:rsidRPr="006E1513" w:rsidSect="006E1513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1B2" w:rsidRDefault="00A341B2">
      <w:pPr>
        <w:spacing w:after="0" w:line="240" w:lineRule="auto"/>
      </w:pPr>
      <w:r>
        <w:separator/>
      </w:r>
    </w:p>
  </w:endnote>
  <w:endnote w:type="continuationSeparator" w:id="0">
    <w:p w:rsidR="00A341B2" w:rsidRDefault="00A3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9C7F2A" w:rsidRPr="009C7F2A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1B2" w:rsidRDefault="00A341B2">
      <w:pPr>
        <w:spacing w:after="0" w:line="240" w:lineRule="auto"/>
      </w:pPr>
      <w:r>
        <w:separator/>
      </w:r>
    </w:p>
  </w:footnote>
  <w:footnote w:type="continuationSeparator" w:id="0">
    <w:p w:rsidR="00A341B2" w:rsidRDefault="00A3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3D44EAAB73C478481AB39E4652A535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66"/>
    <w:rsid w:val="00042D6F"/>
    <w:rsid w:val="000F17E5"/>
    <w:rsid w:val="001041A9"/>
    <w:rsid w:val="00172446"/>
    <w:rsid w:val="00172569"/>
    <w:rsid w:val="0024429E"/>
    <w:rsid w:val="00303401"/>
    <w:rsid w:val="00315FAF"/>
    <w:rsid w:val="00407C10"/>
    <w:rsid w:val="004A421E"/>
    <w:rsid w:val="004B5C04"/>
    <w:rsid w:val="004D4660"/>
    <w:rsid w:val="00512220"/>
    <w:rsid w:val="0064241F"/>
    <w:rsid w:val="00656DE8"/>
    <w:rsid w:val="006E1513"/>
    <w:rsid w:val="00756D81"/>
    <w:rsid w:val="00765666"/>
    <w:rsid w:val="00813A8F"/>
    <w:rsid w:val="008E3140"/>
    <w:rsid w:val="008E5522"/>
    <w:rsid w:val="008F1A47"/>
    <w:rsid w:val="00905024"/>
    <w:rsid w:val="00916886"/>
    <w:rsid w:val="009630B6"/>
    <w:rsid w:val="009C7F2A"/>
    <w:rsid w:val="00A00554"/>
    <w:rsid w:val="00A341B2"/>
    <w:rsid w:val="00BC68F8"/>
    <w:rsid w:val="00BE503D"/>
    <w:rsid w:val="00CD0925"/>
    <w:rsid w:val="00CD382B"/>
    <w:rsid w:val="00D653ED"/>
    <w:rsid w:val="00DF130C"/>
    <w:rsid w:val="00D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7467E-01BA-4554-85EB-F4E9CFC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D44EAAB73C478481AB39E4652A5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C59CD-B210-4507-92D4-F65C98CE1D24}"/>
      </w:docPartPr>
      <w:docPartBody>
        <w:p w:rsidR="00B277DA" w:rsidRDefault="00614B28">
          <w:pPr>
            <w:pStyle w:val="A3D44EAAB73C478481AB39E4652A535D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8"/>
    <w:rsid w:val="00175CFD"/>
    <w:rsid w:val="00220051"/>
    <w:rsid w:val="0028369C"/>
    <w:rsid w:val="002B666A"/>
    <w:rsid w:val="003406FB"/>
    <w:rsid w:val="0051714C"/>
    <w:rsid w:val="00614B28"/>
    <w:rsid w:val="007749A2"/>
    <w:rsid w:val="009551A6"/>
    <w:rsid w:val="00982FE1"/>
    <w:rsid w:val="00AA6FA1"/>
    <w:rsid w:val="00B277DA"/>
    <w:rsid w:val="00B57CA0"/>
    <w:rsid w:val="00E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44EAAB73C478481AB39E4652A535D">
    <w:name w:val="A3D44EAAB73C478481AB39E4652A5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2016-03-24T12:42:00Z</dcterms:created>
  <dcterms:modified xsi:type="dcterms:W3CDTF">2016-03-24T20:57:00Z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