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16185C" w:rsidRDefault="00C66748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Мазитова Лилия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837010F610944A22BCAA5824A16CCC0B"/>
              </w:placeholder>
              <w:date w:fullDate="2016-02-22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16185C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2/22/2016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C66748" w:rsidRDefault="00C66748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Освоить урок№3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6748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1618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1A30">
        <w:rPr>
          <w:rFonts w:ascii="Times New Roman" w:hAnsi="Times New Roman" w:cs="Times New Roman"/>
          <w:sz w:val="24"/>
          <w:szCs w:val="24"/>
          <w:lang w:val="ru-RU"/>
        </w:rPr>
        <w:t>Работа не выполнена.</w:t>
      </w:r>
    </w:p>
    <w:p w:rsidR="00C66748" w:rsidRDefault="00C6674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66748" w:rsidRPr="00C66748" w:rsidRDefault="00C66748" w:rsidP="00C66748">
      <w:pPr>
        <w:rPr>
          <w:rFonts w:ascii="Times New Roman" w:hAnsi="Times New Roman" w:cs="Times New Roman"/>
        </w:rPr>
      </w:pPr>
      <w:r w:rsidRPr="00C66748">
        <w:rPr>
          <w:rFonts w:ascii="Times New Roman" w:hAnsi="Times New Roman" w:cs="Times New Roman"/>
        </w:rPr>
        <w:t xml:space="preserve">Начала сначала изучать урок №1 и применять на практике пример этого урока. </w:t>
      </w:r>
    </w:p>
    <w:p w:rsidR="00C66748" w:rsidRPr="00C66748" w:rsidRDefault="00C66748" w:rsidP="00C66748">
      <w:pPr>
        <w:rPr>
          <w:rFonts w:ascii="Times New Roman" w:hAnsi="Times New Roman" w:cs="Times New Roman"/>
          <w:lang w:val="ru-RU"/>
        </w:rPr>
      </w:pPr>
      <w:r w:rsidRPr="00C66748">
        <w:rPr>
          <w:rFonts w:ascii="Times New Roman" w:hAnsi="Times New Roman" w:cs="Times New Roman"/>
        </w:rPr>
        <w:t>Получилось создать миграции, правильно создавать классы, базу, контроллер</w:t>
      </w:r>
    </w:p>
    <w:p w:rsidR="00C66748" w:rsidRPr="00C66748" w:rsidRDefault="00C66748" w:rsidP="00C66748">
      <w:pPr>
        <w:rPr>
          <w:rFonts w:ascii="Times New Roman" w:hAnsi="Times New Roman" w:cs="Times New Roman"/>
        </w:rPr>
      </w:pPr>
      <w:r w:rsidRPr="00C66748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CFEC0FA" wp14:editId="143E1652">
            <wp:extent cx="2372108" cy="5295014"/>
            <wp:effectExtent l="0" t="0" r="952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8466" cy="530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48" w:rsidRPr="00C66748" w:rsidRDefault="00C66748" w:rsidP="00C66748">
      <w:pPr>
        <w:rPr>
          <w:rFonts w:ascii="Times New Roman" w:hAnsi="Times New Roman" w:cs="Times New Roman"/>
        </w:rPr>
      </w:pPr>
      <w:r w:rsidRPr="00C66748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2CEAFB57" wp14:editId="4DB9113F">
            <wp:extent cx="3583172" cy="25807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815" cy="25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48" w:rsidRPr="00C66748" w:rsidRDefault="00C66748" w:rsidP="00C66748">
      <w:pPr>
        <w:rPr>
          <w:rFonts w:ascii="Times New Roman" w:hAnsi="Times New Roman" w:cs="Times New Roman"/>
        </w:rPr>
      </w:pPr>
      <w:r w:rsidRPr="00C66748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4FD77328" wp14:editId="17699422">
            <wp:extent cx="3610342" cy="3117333"/>
            <wp:effectExtent l="0" t="0" r="952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1296" cy="31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48" w:rsidRDefault="00C66748" w:rsidP="00C66748">
      <w:pPr>
        <w:rPr>
          <w:rFonts w:ascii="Times New Roman" w:hAnsi="Times New Roman" w:cs="Times New Roman"/>
        </w:rPr>
      </w:pPr>
      <w:r w:rsidRPr="00C66748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4864A495" wp14:editId="580AC5DD">
            <wp:extent cx="3067375" cy="26537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4773" cy="268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48" w:rsidRPr="00C66748" w:rsidRDefault="00C66748" w:rsidP="00C6674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Далее следовала этапам из примера урока, но </w:t>
      </w:r>
      <w:r w:rsidR="00F2651F">
        <w:rPr>
          <w:rFonts w:ascii="Times New Roman" w:hAnsi="Times New Roman" w:cs="Times New Roman"/>
          <w:lang w:val="ru-RU"/>
        </w:rPr>
        <w:t xml:space="preserve">в самом конце </w:t>
      </w:r>
      <w:bookmarkStart w:id="0" w:name="_GoBack"/>
      <w:bookmarkEnd w:id="0"/>
      <w:r>
        <w:rPr>
          <w:rFonts w:ascii="Times New Roman" w:hAnsi="Times New Roman" w:cs="Times New Roman"/>
          <w:lang w:val="ru-RU"/>
        </w:rPr>
        <w:t>возникла ошибка, которую никак не удалось устранить.</w:t>
      </w:r>
      <w:r w:rsidR="00B11A30">
        <w:rPr>
          <w:rFonts w:ascii="Times New Roman" w:hAnsi="Times New Roman" w:cs="Times New Roman"/>
          <w:lang w:val="ru-RU"/>
        </w:rPr>
        <w:t xml:space="preserve"> Проект не запускался.</w:t>
      </w:r>
      <w:r w:rsidR="00F2651F">
        <w:rPr>
          <w:rFonts w:ascii="Times New Roman" w:hAnsi="Times New Roman" w:cs="Times New Roman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8.65pt">
            <v:imagedata r:id="rId13" o:title="photo_2016-02-23_00-34-30"/>
          </v:shape>
        </w:pict>
      </w:r>
    </w:p>
    <w:p w:rsidR="00C66748" w:rsidRPr="00C66748" w:rsidRDefault="00C6674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66748" w:rsidRPr="00C66748" w:rsidRDefault="00F2651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lastRenderedPageBreak/>
        <w:pict>
          <v:shape id="_x0000_i1026" type="#_x0000_t75" style="width:467.15pt;height:221.85pt">
            <v:imagedata r:id="rId14" o:title="photo_2016-02-23_00-34-11"/>
          </v:shape>
        </w:pict>
      </w:r>
      <w:r w:rsidR="00B11A30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26CD0019" wp14:editId="21898824">
            <wp:extent cx="5932805" cy="1101914"/>
            <wp:effectExtent l="0" t="0" r="0" b="3175"/>
            <wp:docPr id="10" name="Рисунок 10" descr="C:\Users\Пользователь\AppData\Local\Microsoft\Windows\INetCache\Content.Word\photo_2016-02-23_00-34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льзователь\AppData\Local\Microsoft\Windows\INetCache\Content.Word\photo_2016-02-23_00-34-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1"/>
                    <a:stretch/>
                  </pic:blipFill>
                  <pic:spPr bwMode="auto">
                    <a:xfrm>
                      <a:off x="0" y="0"/>
                      <a:ext cx="5932805" cy="11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748" w:rsidRPr="00C66748" w:rsidRDefault="00C66748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66748" w:rsidRPr="00C66748" w:rsidRDefault="00C6674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66748" w:rsidRPr="00C66748" w:rsidRDefault="00C6674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66748" w:rsidRPr="00C66748" w:rsidRDefault="00C6674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66748" w:rsidRPr="00C66748" w:rsidRDefault="00C6674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66748" w:rsidRPr="00C66748" w:rsidRDefault="00C6674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66748" w:rsidRPr="00C66748" w:rsidRDefault="00C6674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66748" w:rsidRPr="00C66748" w:rsidRDefault="00C6674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66748" w:rsidRPr="00C66748" w:rsidRDefault="00C6674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66748" w:rsidRPr="00C66748" w:rsidRDefault="00C6674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66748" w:rsidRPr="00C66748" w:rsidRDefault="00C6674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66748" w:rsidRDefault="00C6674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C66748" w:rsidSect="00C6674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2C4" w:rsidRDefault="008A52C4">
      <w:pPr>
        <w:spacing w:after="0" w:line="240" w:lineRule="auto"/>
      </w:pPr>
      <w:r>
        <w:separator/>
      </w:r>
    </w:p>
  </w:endnote>
  <w:endnote w:type="continuationSeparator" w:id="0">
    <w:p w:rsidR="008A52C4" w:rsidRDefault="008A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2C4" w:rsidRDefault="008A52C4">
      <w:pPr>
        <w:spacing w:after="0" w:line="240" w:lineRule="auto"/>
      </w:pPr>
      <w:r>
        <w:separator/>
      </w:r>
    </w:p>
  </w:footnote>
  <w:footnote w:type="continuationSeparator" w:id="0">
    <w:p w:rsidR="008A52C4" w:rsidRDefault="008A5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DateAndTime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5C"/>
    <w:rsid w:val="0016185C"/>
    <w:rsid w:val="00172569"/>
    <w:rsid w:val="001A6248"/>
    <w:rsid w:val="00315FAF"/>
    <w:rsid w:val="00756D81"/>
    <w:rsid w:val="008A52C4"/>
    <w:rsid w:val="008E5522"/>
    <w:rsid w:val="00905024"/>
    <w:rsid w:val="009100F4"/>
    <w:rsid w:val="00B11A30"/>
    <w:rsid w:val="00B20B60"/>
    <w:rsid w:val="00BE503D"/>
    <w:rsid w:val="00C66748"/>
    <w:rsid w:val="00C77EAA"/>
    <w:rsid w:val="00F2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37C7C"/>
  <w15:docId w15:val="{F538C314-0229-4398-ABEA-EE35D4E9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Заголовок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37010F610944A22BCAA5824A16CCC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C9DC0-23F3-4A1C-A989-B8FE57B1CCAC}"/>
      </w:docPartPr>
      <w:docPartBody>
        <w:p w:rsidR="00AA415F" w:rsidRDefault="004C1AF3">
          <w:pPr>
            <w:pStyle w:val="837010F610944A22BCAA5824A16CCC0B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F3"/>
    <w:rsid w:val="004C1AF3"/>
    <w:rsid w:val="00AA415F"/>
    <w:rsid w:val="00CB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7010F610944A22BCAA5824A16CCC0B">
    <w:name w:val="837010F610944A22BCAA5824A16CCC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36</TotalTime>
  <Pages>4</Pages>
  <Words>65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Пользователь</cp:lastModifiedBy>
  <cp:revision>3</cp:revision>
  <dcterms:created xsi:type="dcterms:W3CDTF">2016-02-22T17:35:00Z</dcterms:created>
  <dcterms:modified xsi:type="dcterms:W3CDTF">2016-02-22T20:10:00Z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