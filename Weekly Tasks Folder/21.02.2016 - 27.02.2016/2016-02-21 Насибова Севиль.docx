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E3F5E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  <w:lang w:val="ru-RU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Pr="001E3F5E" w:rsidRDefault="001E3F5E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Гаджи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кызи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7FF9866EF4154D6BAF2F90DA44E7968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E3F5E" w:rsidRDefault="001E3F5E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21.02.2016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E3F5E" w:rsidRDefault="001E3F5E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Просмотреть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видеоуроки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Pr="001E3F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1E3F5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(1-4) и попробовать реализовать их на практике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1E3F5E" w:rsidRDefault="001E3F5E" w:rsidP="001E3F5E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drawing>
          <wp:inline distT="0" distB="0" distL="0" distR="0" wp14:anchorId="6DA97679" wp14:editId="1932FC57">
            <wp:extent cx="59245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D28B6A" wp14:editId="792EE08D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8E720BF" wp14:editId="55E0292F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5934075" cy="33432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E2FE2BC" wp14:editId="4E1A145F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245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tabs>
          <w:tab w:val="left" w:pos="4215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итоге, по</w:t>
      </w:r>
      <w:r w:rsidR="00DB5E99">
        <w:rPr>
          <w:rFonts w:ascii="Times New Roman" w:hAnsi="Times New Roman" w:cs="Times New Roman"/>
          <w:sz w:val="24"/>
          <w:szCs w:val="24"/>
          <w:lang w:val="ru-RU"/>
        </w:rPr>
        <w:t xml:space="preserve">сле просмотра </w:t>
      </w:r>
      <w:proofErr w:type="spellStart"/>
      <w:r w:rsidR="00DB5E99">
        <w:rPr>
          <w:rFonts w:ascii="Times New Roman" w:hAnsi="Times New Roman" w:cs="Times New Roman"/>
          <w:sz w:val="24"/>
          <w:szCs w:val="24"/>
          <w:lang w:val="ru-RU"/>
        </w:rPr>
        <w:t>видеоуроков</w:t>
      </w:r>
      <w:proofErr w:type="spellEnd"/>
      <w:r w:rsidR="00DB5E99">
        <w:rPr>
          <w:rFonts w:ascii="Times New Roman" w:hAnsi="Times New Roman" w:cs="Times New Roman"/>
          <w:sz w:val="24"/>
          <w:szCs w:val="24"/>
          <w:lang w:val="ru-RU"/>
        </w:rPr>
        <w:t>, был создан функционирующий интерфейс. Осталось доработать изменение фильма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E3F5E" w:rsidRPr="001E3F5E" w:rsidRDefault="001E3F5E" w:rsidP="001E3F5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E3F5E" w:rsidRPr="001E3F5E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5E" w:rsidRDefault="001E3F5E">
      <w:pPr>
        <w:spacing w:after="0" w:line="240" w:lineRule="auto"/>
      </w:pPr>
      <w:r>
        <w:separator/>
      </w:r>
    </w:p>
  </w:endnote>
  <w:endnote w:type="continuationSeparator" w:id="0">
    <w:p w:rsidR="001E3F5E" w:rsidRDefault="001E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DB5E99" w:rsidRPr="00DB5E99">
      <w:rPr>
        <w:noProof/>
        <w:sz w:val="24"/>
        <w:szCs w:val="24"/>
        <w:lang w:val="ru-RU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5E" w:rsidRDefault="001E3F5E">
      <w:pPr>
        <w:spacing w:after="0" w:line="240" w:lineRule="auto"/>
      </w:pPr>
      <w:r>
        <w:separator/>
      </w:r>
    </w:p>
  </w:footnote>
  <w:footnote w:type="continuationSeparator" w:id="0">
    <w:p w:rsidR="001E3F5E" w:rsidRDefault="001E3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7FF9866EF4154D6BAF2F90DA44E7968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5E"/>
    <w:rsid w:val="00172569"/>
    <w:rsid w:val="001E3F5E"/>
    <w:rsid w:val="00315FAF"/>
    <w:rsid w:val="00756D81"/>
    <w:rsid w:val="008E5522"/>
    <w:rsid w:val="00905024"/>
    <w:rsid w:val="00BE503D"/>
    <w:rsid w:val="00D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25921"/>
  <w15:docId w15:val="{C5336690-34F2-4884-822A-AEF5E0CF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F9866EF4154D6BAF2F90DA44E79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403C7-BA33-467E-88AE-9020583B545E}"/>
      </w:docPartPr>
      <w:docPartBody>
        <w:p w:rsidR="00000000" w:rsidRDefault="00851341">
          <w:pPr>
            <w:pStyle w:val="7FF9866EF4154D6BAF2F90DA44E7968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F9866EF4154D6BAF2F90DA44E7968F">
    <w:name w:val="7FF9866EF4154D6BAF2F90DA44E796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17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1</cp:revision>
  <dcterms:created xsi:type="dcterms:W3CDTF">2016-02-23T18:40:00Z</dcterms:created>
  <dcterms:modified xsi:type="dcterms:W3CDTF">2016-02-23T18:57:00Z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