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76"/>
        <w:gridCol w:w="7128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D2101C" w:rsidRDefault="00D2101C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Белявский Иван Владимирович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89B6C57E70BD4C3B948AEBE1BF426E90"/>
              </w:placeholder>
              <w:date w:fullDate="2016-02-24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D2101C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2/24/2016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72569" w:rsidRDefault="00D2101C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01C">
              <w:rPr>
                <w:rFonts w:ascii="Times New Roman" w:hAnsi="Times New Roman" w:cs="Times New Roman" w:hint="cs"/>
                <w:sz w:val="24"/>
                <w:szCs w:val="24"/>
              </w:rPr>
              <w:t>реализация</w:t>
            </w:r>
            <w:r w:rsidRPr="00D21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101C">
              <w:rPr>
                <w:rFonts w:ascii="Times New Roman" w:hAnsi="Times New Roman" w:cs="Times New Roman" w:hint="cs"/>
                <w:sz w:val="24"/>
                <w:szCs w:val="24"/>
              </w:rPr>
              <w:t>авторизации</w:t>
            </w:r>
            <w:r w:rsidRPr="00D21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101C">
              <w:rPr>
                <w:rFonts w:ascii="Times New Roman" w:hAnsi="Times New Roman" w:cs="Times New Roman" w:hint="cs"/>
                <w:sz w:val="24"/>
                <w:szCs w:val="24"/>
              </w:rPr>
              <w:t>к</w:t>
            </w:r>
            <w:r w:rsidRPr="00D21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101C">
              <w:rPr>
                <w:rFonts w:ascii="Times New Roman" w:hAnsi="Times New Roman" w:cs="Times New Roman" w:hint="cs"/>
                <w:sz w:val="24"/>
                <w:szCs w:val="24"/>
              </w:rPr>
              <w:t>части</w:t>
            </w:r>
            <w:r w:rsidRPr="00D21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101C">
              <w:rPr>
                <w:rFonts w:ascii="Times New Roman" w:hAnsi="Times New Roman" w:cs="Times New Roman" w:hint="cs"/>
                <w:sz w:val="24"/>
                <w:szCs w:val="24"/>
              </w:rPr>
              <w:t>администрирования</w:t>
            </w:r>
            <w:r w:rsidRPr="00D21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101C">
              <w:rPr>
                <w:rFonts w:ascii="Times New Roman" w:hAnsi="Times New Roman" w:cs="Times New Roman" w:hint="cs"/>
                <w:sz w:val="24"/>
                <w:szCs w:val="24"/>
              </w:rPr>
              <w:t>приложения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101C" w:rsidRDefault="00315FA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 w:rsidR="00D2101C">
        <w:rPr>
          <w:rFonts w:ascii="Times New Roman" w:hAnsi="Times New Roman" w:cs="Times New Roman"/>
          <w:sz w:val="24"/>
          <w:szCs w:val="24"/>
          <w:lang w:val="ru-RU"/>
        </w:rPr>
        <w:t xml:space="preserve"> Выполнено частично, т.е. авторизация к части администрирования</w:t>
      </w:r>
      <w:r w:rsidR="002703AC">
        <w:rPr>
          <w:rFonts w:ascii="Times New Roman" w:hAnsi="Times New Roman" w:cs="Times New Roman"/>
          <w:sz w:val="24"/>
          <w:szCs w:val="24"/>
          <w:lang w:val="ru-RU"/>
        </w:rPr>
        <w:t xml:space="preserve"> тестового приложения выполнена</w:t>
      </w:r>
      <w:r w:rsidR="00D2101C">
        <w:rPr>
          <w:rFonts w:ascii="Times New Roman" w:hAnsi="Times New Roman" w:cs="Times New Roman"/>
          <w:sz w:val="24"/>
          <w:szCs w:val="24"/>
          <w:lang w:val="ru-RU"/>
        </w:rPr>
        <w:t>, но вход из-за отсутствия прописанных ролей произвести невозможно, далее приведены скриншоты.</w:t>
      </w:r>
    </w:p>
    <w:p w:rsidR="00D2101C" w:rsidRDefault="00D2101C" w:rsidP="00D2101C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D8B8C4D" wp14:editId="2E531A23">
            <wp:extent cx="2066925" cy="323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1C" w:rsidRDefault="00D2101C" w:rsidP="00D2101C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DB268D3" wp14:editId="0BEDB63D">
            <wp:extent cx="3838575" cy="3752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1C" w:rsidRDefault="00D2101C" w:rsidP="00D2101C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том что </w:t>
      </w:r>
      <w:r w:rsidR="00224BEC">
        <w:rPr>
          <w:rFonts w:ascii="Times New Roman" w:hAnsi="Times New Roman" w:cs="Times New Roman"/>
          <w:sz w:val="24"/>
          <w:szCs w:val="24"/>
          <w:lang w:val="ru-RU"/>
        </w:rPr>
        <w:t>пользователь авторизовался, его выкидывает опять на авторизацию.</w:t>
      </w:r>
    </w:p>
    <w:p w:rsidR="00224BEC" w:rsidRDefault="00224BEC" w:rsidP="00D2101C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24BEC" w:rsidRDefault="00DD0557" w:rsidP="00D2101C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1CE69FE" wp14:editId="32C8DD49">
            <wp:extent cx="5753100" cy="3038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57" w:rsidRDefault="00DD0557" w:rsidP="00D2101C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302C6BB" wp14:editId="50667F8B">
            <wp:extent cx="5943600" cy="26631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57" w:rsidRDefault="00DD0557" w:rsidP="002703A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Но на этом проблемы не заканчиваются, простые функции такие как 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details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DD05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D0557" w:rsidRPr="00DD0557" w:rsidRDefault="00DD0557" w:rsidP="002703A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дают разного роды ошибки</w:t>
      </w:r>
      <w:bookmarkStart w:id="0" w:name="_GoBack"/>
      <w:bookmarkEnd w:id="0"/>
      <w:r w:rsidR="002703AC">
        <w:rPr>
          <w:rFonts w:ascii="Times New Roman" w:hAnsi="Times New Roman" w:cs="Times New Roman"/>
          <w:sz w:val="24"/>
          <w:szCs w:val="24"/>
          <w:lang w:val="ru-RU"/>
        </w:rPr>
        <w:t>, 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декватно работает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DD055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703AC">
        <w:rPr>
          <w:rFonts w:ascii="Times New Roman" w:hAnsi="Times New Roman" w:cs="Times New Roman"/>
          <w:sz w:val="24"/>
          <w:szCs w:val="24"/>
          <w:lang w:val="ru-RU"/>
        </w:rPr>
        <w:t xml:space="preserve"> Далее приведены примеры ошибок.</w:t>
      </w:r>
    </w:p>
    <w:p w:rsidR="00DD0557" w:rsidRDefault="00DD0557" w:rsidP="00D2101C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CB28D59" wp14:editId="2615AF32">
            <wp:extent cx="5943600" cy="13436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AC" w:rsidRDefault="002703AC" w:rsidP="002703AC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D26AB5" wp14:editId="45C0FB7E">
            <wp:extent cx="5943600" cy="9042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AC" w:rsidRPr="00315FAF" w:rsidRDefault="002703AC" w:rsidP="00D2101C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C44802" wp14:editId="11C25C83">
            <wp:extent cx="3800475" cy="1781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3AC" w:rsidRPr="00315FAF"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60B" w:rsidRDefault="0062560B">
      <w:pPr>
        <w:spacing w:after="0" w:line="240" w:lineRule="auto"/>
      </w:pPr>
      <w:r>
        <w:separator/>
      </w:r>
    </w:p>
  </w:endnote>
  <w:endnote w:type="continuationSeparator" w:id="0">
    <w:p w:rsidR="0062560B" w:rsidRDefault="00625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2703AC" w:rsidRPr="002703AC">
      <w:rPr>
        <w:noProof/>
        <w:sz w:val="24"/>
        <w:szCs w:val="24"/>
        <w:lang w:val="ru-RU"/>
      </w:rPr>
      <w:t>3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60B" w:rsidRDefault="0062560B">
      <w:pPr>
        <w:spacing w:after="0" w:line="240" w:lineRule="auto"/>
      </w:pPr>
      <w:r>
        <w:separator/>
      </w:r>
    </w:p>
  </w:footnote>
  <w:footnote w:type="continuationSeparator" w:id="0">
    <w:p w:rsidR="0062560B" w:rsidRDefault="00625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89B6C57E70BD4C3B948AEBE1BF426E90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01C"/>
    <w:rsid w:val="00172569"/>
    <w:rsid w:val="00224BEC"/>
    <w:rsid w:val="002703AC"/>
    <w:rsid w:val="00315FAF"/>
    <w:rsid w:val="0062560B"/>
    <w:rsid w:val="00756D81"/>
    <w:rsid w:val="008E5522"/>
    <w:rsid w:val="00905024"/>
    <w:rsid w:val="00BE503D"/>
    <w:rsid w:val="00D2101C"/>
    <w:rsid w:val="00DD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744B98-8820-4D35-9520-6F874F8A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B6C57E70BD4C3B948AEBE1BF426E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1F1C1A-337C-4E86-BC0F-A6E5D8B4DDF5}"/>
      </w:docPartPr>
      <w:docPartBody>
        <w:p w:rsidR="00000000" w:rsidRDefault="00D959A6">
          <w:pPr>
            <w:pStyle w:val="89B6C57E70BD4C3B948AEBE1BF426E90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9A6"/>
    <w:rsid w:val="00D9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B6C57E70BD4C3B948AEBE1BF426E90">
    <w:name w:val="89B6C57E70BD4C3B948AEBE1BF426E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9.jpeg"/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35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2016-02-24T16:24:00Z</dcterms:created>
  <dcterms:modified xsi:type="dcterms:W3CDTF">2016-02-24T16:59:00Z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