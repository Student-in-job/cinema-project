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6185C" w:rsidRDefault="00C6674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Мазитова Лилия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837010F610944A22BCAA5824A16CCC0B"/>
              </w:placeholder>
              <w:date w:fullDate="2016-02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2700FA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2/25/2016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C66748" w:rsidRDefault="00182F91" w:rsidP="00B607A4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Освоить урок№</w:t>
            </w:r>
            <w:r w:rsidR="00B607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748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1618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1A30">
        <w:rPr>
          <w:rFonts w:ascii="Times New Roman" w:hAnsi="Times New Roman" w:cs="Times New Roman"/>
          <w:sz w:val="24"/>
          <w:szCs w:val="24"/>
          <w:lang w:val="ru-RU"/>
        </w:rPr>
        <w:t>Работа не выполнена.</w:t>
      </w:r>
      <w:r w:rsidR="009D1133">
        <w:rPr>
          <w:rFonts w:ascii="Times New Roman" w:hAnsi="Times New Roman" w:cs="Times New Roman"/>
          <w:sz w:val="24"/>
          <w:szCs w:val="24"/>
          <w:lang w:val="ru-RU"/>
        </w:rPr>
        <w:t xml:space="preserve"> Отстала от плана.</w:t>
      </w:r>
    </w:p>
    <w:p w:rsidR="00B607A4" w:rsidRDefault="00B607A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Завершила урок№5</w:t>
      </w:r>
      <w:r w:rsidRPr="00B607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700FA" w:rsidRDefault="002700F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Урок был посвящен кнопке Селект, после нажатия которой отображались дополнительные сведения. Также меняла стиль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ru-RU"/>
        </w:rPr>
        <w:t>, чтобы выделялась строка.</w:t>
      </w:r>
    </w:p>
    <w:p w:rsidR="00B607A4" w:rsidRDefault="00B607A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Начала и почти завершила 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рок№6 </w:t>
      </w:r>
      <w:bookmarkStart w:id="0" w:name="_GoBack"/>
      <w:bookmarkEnd w:id="0"/>
    </w:p>
    <w:p w:rsidR="002700FA" w:rsidRDefault="002700F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 и изменение курса</w:t>
      </w:r>
    </w:p>
    <w:p w:rsidR="00B607A4" w:rsidRDefault="002700F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29.4pt;height:255.35pt">
            <v:imagedata r:id="rId9" o:title="Снимок"/>
          </v:shape>
        </w:pict>
      </w:r>
      <w:r w:rsidR="00B607A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B607A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881423" cy="2960857"/>
            <wp:effectExtent l="0" t="0" r="0" b="0"/>
            <wp:docPr id="4" name="Рисунок 4" descr="C:\Users\Пользователь\AppData\Local\Microsoft\Windows\INetCache\Content.Word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Пользователь\AppData\Local\Microsoft\Windows\INetCache\Content.Word\Снимок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17" cy="30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FA" w:rsidRDefault="002700F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добавления:</w:t>
      </w:r>
    </w:p>
    <w:p w:rsidR="00B607A4" w:rsidRDefault="002700F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pict>
          <v:shape id="_x0000_i1058" type="#_x0000_t75" style="width:334.9pt;height:184.2pt">
            <v:imagedata r:id="rId11" o:title="Снимок2"/>
          </v:shape>
        </w:pict>
      </w:r>
    </w:p>
    <w:p w:rsidR="002700FA" w:rsidRDefault="002700FA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607A4" w:rsidRDefault="00B607A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DD607F" wp14:editId="6ECBCA5D">
            <wp:extent cx="3731741" cy="2068804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664" cy="20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F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DA2E80A" wp14:editId="0DAC7D0F">
            <wp:extent cx="3048000" cy="2784475"/>
            <wp:effectExtent l="0" t="0" r="0" b="0"/>
            <wp:docPr id="3" name="Рисунок 3" descr="C:\Users\Пользователь\AppData\Local\Microsoft\Windows\INetCache\Content.Word\Снимок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Пользователь\AppData\Local\Microsoft\Windows\INetCache\Content.Word\Снимок3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A4" w:rsidRPr="00182F91" w:rsidRDefault="00B607A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B607A4" w:rsidRPr="00182F91" w:rsidSect="00C6674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455" w:rsidRDefault="00920455">
      <w:pPr>
        <w:spacing w:after="0" w:line="240" w:lineRule="auto"/>
      </w:pPr>
      <w:r>
        <w:separator/>
      </w:r>
    </w:p>
  </w:endnote>
  <w:endnote w:type="continuationSeparator" w:id="0">
    <w:p w:rsidR="00920455" w:rsidRDefault="0092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455" w:rsidRDefault="00920455">
      <w:pPr>
        <w:spacing w:after="0" w:line="240" w:lineRule="auto"/>
      </w:pPr>
      <w:r>
        <w:separator/>
      </w:r>
    </w:p>
  </w:footnote>
  <w:footnote w:type="continuationSeparator" w:id="0">
    <w:p w:rsidR="00920455" w:rsidRDefault="00920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5C"/>
    <w:rsid w:val="00085A83"/>
    <w:rsid w:val="000B095B"/>
    <w:rsid w:val="0016185C"/>
    <w:rsid w:val="00172569"/>
    <w:rsid w:val="00182F91"/>
    <w:rsid w:val="001A6248"/>
    <w:rsid w:val="00203951"/>
    <w:rsid w:val="002700FA"/>
    <w:rsid w:val="00315FAF"/>
    <w:rsid w:val="00407A28"/>
    <w:rsid w:val="00615E50"/>
    <w:rsid w:val="00755335"/>
    <w:rsid w:val="00756D81"/>
    <w:rsid w:val="007867D3"/>
    <w:rsid w:val="007D34B9"/>
    <w:rsid w:val="008A52C4"/>
    <w:rsid w:val="008E5522"/>
    <w:rsid w:val="00905024"/>
    <w:rsid w:val="009100F4"/>
    <w:rsid w:val="00920455"/>
    <w:rsid w:val="00983855"/>
    <w:rsid w:val="009C3406"/>
    <w:rsid w:val="009D1133"/>
    <w:rsid w:val="00A95B82"/>
    <w:rsid w:val="00B11A30"/>
    <w:rsid w:val="00B20B60"/>
    <w:rsid w:val="00B607A4"/>
    <w:rsid w:val="00BE503D"/>
    <w:rsid w:val="00BF173C"/>
    <w:rsid w:val="00C1309E"/>
    <w:rsid w:val="00C66748"/>
    <w:rsid w:val="00C77EAA"/>
    <w:rsid w:val="00DD547B"/>
    <w:rsid w:val="00F2651F"/>
    <w:rsid w:val="00F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62E3D"/>
  <w15:docId w15:val="{F538C314-0229-4398-ABEA-EE35D4E9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7010F610944A22BCAA5824A16CCC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C9DC0-23F3-4A1C-A989-B8FE57B1CCAC}"/>
      </w:docPartPr>
      <w:docPartBody>
        <w:p w:rsidR="00AA415F" w:rsidRDefault="004C1AF3">
          <w:pPr>
            <w:pStyle w:val="837010F610944A22BCAA5824A16CCC0B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F3"/>
    <w:rsid w:val="00051465"/>
    <w:rsid w:val="004C1AF3"/>
    <w:rsid w:val="006A244B"/>
    <w:rsid w:val="00835146"/>
    <w:rsid w:val="00974A8C"/>
    <w:rsid w:val="00AA415F"/>
    <w:rsid w:val="00C91AB0"/>
    <w:rsid w:val="00CB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7010F610944A22BCAA5824A16CCC0B">
    <w:name w:val="837010F610944A22BCAA5824A16CCC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228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Пользователь</cp:lastModifiedBy>
  <cp:revision>11</cp:revision>
  <dcterms:created xsi:type="dcterms:W3CDTF">2016-02-22T17:35:00Z</dcterms:created>
  <dcterms:modified xsi:type="dcterms:W3CDTF">2016-02-25T18:38:00Z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