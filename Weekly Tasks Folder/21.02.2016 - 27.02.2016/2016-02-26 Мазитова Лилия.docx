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6185C" w:rsidRDefault="00C6674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 Лилия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7010F610944A22BCAA5824A16CCC0B"/>
              </w:placeholder>
              <w:date w:fullDate="2016-02-2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657280" w:rsidP="00657280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2/26/2016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C66748" w:rsidRDefault="00182F91" w:rsidP="00B607A4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</w:t>
            </w:r>
            <w:r w:rsidR="006572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748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A30">
        <w:rPr>
          <w:rFonts w:ascii="Times New Roman" w:hAnsi="Times New Roman" w:cs="Times New Roman"/>
          <w:sz w:val="24"/>
          <w:szCs w:val="24"/>
          <w:lang w:val="ru-RU"/>
        </w:rPr>
        <w:t>Работа выполнена.</w:t>
      </w:r>
      <w:r w:rsidR="009D11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B607A4" w:rsidRDefault="00B607A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Завершила урок№</w:t>
      </w:r>
      <w:r w:rsidR="0065728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657280" w:rsidRDefault="006572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Возникали некоторые ошибки с «</w:t>
      </w:r>
      <w:r w:rsidRPr="00657280">
        <w:rPr>
          <w:rFonts w:ascii="Times New Roman" w:hAnsi="Times New Roman" w:cs="Times New Roman"/>
          <w:sz w:val="24"/>
          <w:szCs w:val="24"/>
          <w:lang w:val="ru-RU"/>
        </w:rPr>
        <w:t>{}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»(не воспринимались скобки, ошибки сообщали о нехватке закрытых скобок, когда на самом деле все хватало. Даже приходилось считать их) и ссылками (не сохранялись изменения в контроллере.) </w:t>
      </w:r>
    </w:p>
    <w:p w:rsidR="00657280" w:rsidRPr="00657280" w:rsidRDefault="006572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ошибки были устранены и получены следующие результаты.</w:t>
      </w:r>
    </w:p>
    <w:p w:rsidR="00657280" w:rsidRDefault="006572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6.35pt;height:262.9pt">
            <v:imagedata r:id="rId9" o:title="Снимок"/>
          </v:shape>
        </w:pict>
      </w:r>
    </w:p>
    <w:p w:rsidR="00657280" w:rsidRDefault="006572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0" type="#_x0000_t75" style="width:211.8pt;height:218.5pt">
            <v:imagedata r:id="rId10" o:title="Снимок5"/>
          </v:shape>
        </w:pict>
      </w:r>
    </w:p>
    <w:p w:rsidR="00657280" w:rsidRDefault="006572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Перешла к уроку №7</w:t>
      </w:r>
    </w:p>
    <w:p w:rsidR="0004181F" w:rsidRDefault="0004181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9C2310" wp14:editId="6D716AFB">
            <wp:extent cx="5943600" cy="3750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F" w:rsidRDefault="0004181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D8598A" wp14:editId="4216ECF7">
            <wp:extent cx="5619750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DA" w:rsidRDefault="00E120D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A8CA32" wp14:editId="518F1CAE">
            <wp:extent cx="59436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E5588D0" wp14:editId="40B29345">
            <wp:extent cx="5943600" cy="22263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D7" w:rsidRDefault="00593FD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BCB1DC" wp14:editId="562818DC">
            <wp:extent cx="3714750" cy="398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0DA"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</w:p>
    <w:p w:rsidR="00593FD7" w:rsidRDefault="00593FD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69154E" wp14:editId="40E070D2">
            <wp:extent cx="5943600" cy="2120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D7" w:rsidRDefault="00593FD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A21081" wp14:editId="1A15A136">
            <wp:extent cx="5943600" cy="2468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DA" w:rsidRPr="00657280" w:rsidRDefault="00E120D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120DA" w:rsidRPr="00657280" w:rsidSect="00C667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AE" w:rsidRDefault="005442AE">
      <w:pPr>
        <w:spacing w:after="0" w:line="240" w:lineRule="auto"/>
      </w:pPr>
      <w:r>
        <w:separator/>
      </w:r>
    </w:p>
  </w:endnote>
  <w:endnote w:type="continuationSeparator" w:id="0">
    <w:p w:rsidR="005442AE" w:rsidRDefault="0054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AE" w:rsidRDefault="005442AE">
      <w:pPr>
        <w:spacing w:after="0" w:line="240" w:lineRule="auto"/>
      </w:pPr>
      <w:r>
        <w:separator/>
      </w:r>
    </w:p>
  </w:footnote>
  <w:footnote w:type="continuationSeparator" w:id="0">
    <w:p w:rsidR="005442AE" w:rsidRDefault="00544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C"/>
    <w:rsid w:val="0004181F"/>
    <w:rsid w:val="00085A83"/>
    <w:rsid w:val="000B095B"/>
    <w:rsid w:val="0016185C"/>
    <w:rsid w:val="00172569"/>
    <w:rsid w:val="00182F91"/>
    <w:rsid w:val="001A6248"/>
    <w:rsid w:val="00203951"/>
    <w:rsid w:val="002700FA"/>
    <w:rsid w:val="00315FAF"/>
    <w:rsid w:val="00407A28"/>
    <w:rsid w:val="005442AE"/>
    <w:rsid w:val="00593FD7"/>
    <w:rsid w:val="00615E50"/>
    <w:rsid w:val="00657280"/>
    <w:rsid w:val="00755335"/>
    <w:rsid w:val="00756D81"/>
    <w:rsid w:val="007867D3"/>
    <w:rsid w:val="007D34B9"/>
    <w:rsid w:val="008A52C4"/>
    <w:rsid w:val="008E5522"/>
    <w:rsid w:val="00905024"/>
    <w:rsid w:val="009100F4"/>
    <w:rsid w:val="00920455"/>
    <w:rsid w:val="00983855"/>
    <w:rsid w:val="009C3406"/>
    <w:rsid w:val="009D1133"/>
    <w:rsid w:val="00A95B82"/>
    <w:rsid w:val="00B11A30"/>
    <w:rsid w:val="00B20B60"/>
    <w:rsid w:val="00B607A4"/>
    <w:rsid w:val="00BE503D"/>
    <w:rsid w:val="00BF173C"/>
    <w:rsid w:val="00C1309E"/>
    <w:rsid w:val="00C66748"/>
    <w:rsid w:val="00C77EAA"/>
    <w:rsid w:val="00DD547B"/>
    <w:rsid w:val="00E120DA"/>
    <w:rsid w:val="00F2651F"/>
    <w:rsid w:val="00F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9928D"/>
  <w15:docId w15:val="{F538C314-0229-4398-ABEA-EE35D4E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7010F610944A22BCAA5824A16CC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C9DC0-23F3-4A1C-A989-B8FE57B1CCAC}"/>
      </w:docPartPr>
      <w:docPartBody>
        <w:p w:rsidR="00AA415F" w:rsidRDefault="004C1AF3">
          <w:pPr>
            <w:pStyle w:val="837010F610944A22BCAA5824A16CCC0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3"/>
    <w:rsid w:val="00051465"/>
    <w:rsid w:val="004C1AF3"/>
    <w:rsid w:val="006A244B"/>
    <w:rsid w:val="00835146"/>
    <w:rsid w:val="00974A8C"/>
    <w:rsid w:val="00AA415F"/>
    <w:rsid w:val="00C91AB0"/>
    <w:rsid w:val="00CB65E1"/>
    <w:rsid w:val="00F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010F610944A22BCAA5824A16CCC0B">
    <w:name w:val="837010F610944A22BCAA5824A16CC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364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Пользователь</cp:lastModifiedBy>
  <cp:revision>15</cp:revision>
  <dcterms:created xsi:type="dcterms:W3CDTF">2016-02-22T17:35:00Z</dcterms:created>
  <dcterms:modified xsi:type="dcterms:W3CDTF">2016-02-26T13:24:00Z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