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6185C" w:rsidRDefault="00C6674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 Лилия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37010F610944A22BCAA5824A16CCC0B"/>
              </w:placeholder>
              <w:date w:fullDate="2016-02-2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0B095B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2/23/2016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C66748" w:rsidRDefault="009D1133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урок№4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748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1A30">
        <w:rPr>
          <w:rFonts w:ascii="Times New Roman" w:hAnsi="Times New Roman" w:cs="Times New Roman"/>
          <w:sz w:val="24"/>
          <w:szCs w:val="24"/>
          <w:lang w:val="ru-RU"/>
        </w:rPr>
        <w:t>Работа не выполнена.</w:t>
      </w:r>
      <w:r w:rsidR="009D1133">
        <w:rPr>
          <w:rFonts w:ascii="Times New Roman" w:hAnsi="Times New Roman" w:cs="Times New Roman"/>
          <w:sz w:val="24"/>
          <w:szCs w:val="24"/>
          <w:lang w:val="ru-RU"/>
        </w:rPr>
        <w:t xml:space="preserve"> Отстала от плана.</w:t>
      </w:r>
    </w:p>
    <w:p w:rsidR="009D1133" w:rsidRDefault="009D11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D1133" w:rsidRDefault="009D11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Закончен урок №2</w:t>
      </w:r>
    </w:p>
    <w:p w:rsidR="009D1133" w:rsidRDefault="009D1133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результате прохождения урока №2 я создала страницу деталей</w:t>
      </w:r>
    </w:p>
    <w:p w:rsidR="00615E50" w:rsidRDefault="00615E5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5D88A4" wp14:editId="7FDED5F4">
            <wp:extent cx="5857875" cy="446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50" w:rsidRDefault="00615E5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Создала станицу добавления студента и добавила одного, а также работает проверка вводимых данных</w:t>
      </w:r>
    </w:p>
    <w:p w:rsidR="00615E50" w:rsidRDefault="00615E5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4CFB795" wp14:editId="6FC29FAD">
            <wp:extent cx="5241925" cy="2743200"/>
            <wp:effectExtent l="0" t="0" r="0" b="0"/>
            <wp:docPr id="3" name="Рисунок 3" descr="C:\Users\Пользователь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Пользователь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D374DB6" wp14:editId="6DAD0626">
            <wp:extent cx="5943600" cy="3391535"/>
            <wp:effectExtent l="0" t="0" r="0" b="0"/>
            <wp:docPr id="1" name="Рисунок 1" descr="C:\Users\Пользователь\AppData\Local\Microsoft\Windows\INetCache\Content.Word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Пользователь\AppData\Local\Microsoft\Windows\INetCache\Content.Word\Снимок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335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Страница изменений</w:t>
      </w:r>
    </w:p>
    <w:p w:rsidR="00755335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A611BE" wp14:editId="40226BC1">
            <wp:extent cx="5229225" cy="497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35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C82144" wp14:editId="243932B1">
            <wp:extent cx="5943600" cy="44754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35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страница удаления</w:t>
      </w:r>
    </w:p>
    <w:p w:rsidR="00755335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499EFD" wp14:editId="04ED5F20">
            <wp:extent cx="4364274" cy="407227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219" cy="40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35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980D2B" wp14:editId="4D2109C9">
            <wp:extent cx="4550735" cy="3741229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321" cy="37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33" w:rsidRDefault="009D11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="000B095B">
        <w:rPr>
          <w:rFonts w:ascii="Times New Roman" w:hAnsi="Times New Roman" w:cs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60.85pt">
            <v:imagedata r:id="rId16" o:title="Снимок3"/>
          </v:shape>
        </w:pict>
      </w:r>
    </w:p>
    <w:p w:rsidR="00755335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страницы работают правильно.</w:t>
      </w:r>
    </w:p>
    <w:p w:rsidR="00755335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Перешла к изучению урока№3</w:t>
      </w:r>
    </w:p>
    <w:p w:rsidR="00755335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целом урок проходит без ошибок, но и без результата. Визуально страница выглядит как надо, но не работает: не осуществляется поиск и сортировка.</w:t>
      </w:r>
    </w:p>
    <w:p w:rsidR="00407A28" w:rsidRDefault="0075533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Установила </w:t>
      </w:r>
      <w:r w:rsidRPr="00755335">
        <w:rPr>
          <w:rFonts w:ascii="Times New Roman" w:hAnsi="Times New Roman" w:cs="Times New Roman" w:hint="cs"/>
          <w:sz w:val="24"/>
          <w:szCs w:val="24"/>
          <w:lang w:val="ru-RU"/>
        </w:rPr>
        <w:t>пакет</w:t>
      </w:r>
      <w:r w:rsidRPr="00755335">
        <w:rPr>
          <w:rFonts w:ascii="Times New Roman" w:hAnsi="Times New Roman" w:cs="Times New Roman"/>
          <w:sz w:val="24"/>
          <w:szCs w:val="24"/>
          <w:lang w:val="ru-RU"/>
        </w:rPr>
        <w:t xml:space="preserve"> PagedList.MVC NuGet</w:t>
      </w:r>
    </w:p>
    <w:p w:rsidR="00755335" w:rsidRDefault="00407A2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415146" cy="3710275"/>
            <wp:effectExtent l="0" t="0" r="0" b="5080"/>
            <wp:docPr id="15" name="Рисунок 15" descr="C:\Users\Пользователь\AppData\Local\Microsoft\Windows\INetCache\Content.Word\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Пользователь\AppData\Local\Microsoft\Windows\INetCache\Content.Word\Снимок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57" cy="373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55" w:rsidRPr="00983855" w:rsidRDefault="00983855" w:rsidP="0098385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Следовала рекомендациям по установке данного пакета, но проект.</w:t>
      </w:r>
      <w:r w:rsidRPr="009838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перестал запускаться</w:t>
      </w:r>
    </w:p>
    <w:p w:rsidR="00407A28" w:rsidRDefault="0098385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н</w:t>
      </w:r>
      <w:r w:rsidR="00407A28">
        <w:rPr>
          <w:rFonts w:ascii="Times New Roman" w:hAnsi="Times New Roman" w:cs="Times New Roman"/>
          <w:sz w:val="24"/>
          <w:szCs w:val="24"/>
          <w:lang w:val="ru-RU"/>
        </w:rPr>
        <w:t>е завершила до конца урок№3</w:t>
      </w:r>
      <w:r w:rsidR="009C34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C3406" w:rsidRPr="00407A28" w:rsidRDefault="0098385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7AF0F9" wp14:editId="2F95B41F">
            <wp:extent cx="5943600" cy="31629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406" w:rsidRPr="00407A28" w:rsidSect="00C6674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B82" w:rsidRDefault="00A95B82">
      <w:pPr>
        <w:spacing w:after="0" w:line="240" w:lineRule="auto"/>
      </w:pPr>
      <w:r>
        <w:separator/>
      </w:r>
    </w:p>
  </w:endnote>
  <w:endnote w:type="continuationSeparator" w:id="0">
    <w:p w:rsidR="00A95B82" w:rsidRDefault="00A9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B82" w:rsidRDefault="00A95B82">
      <w:pPr>
        <w:spacing w:after="0" w:line="240" w:lineRule="auto"/>
      </w:pPr>
      <w:r>
        <w:separator/>
      </w:r>
    </w:p>
  </w:footnote>
  <w:footnote w:type="continuationSeparator" w:id="0">
    <w:p w:rsidR="00A95B82" w:rsidRDefault="00A95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C"/>
    <w:rsid w:val="000B095B"/>
    <w:rsid w:val="0016185C"/>
    <w:rsid w:val="00172569"/>
    <w:rsid w:val="001A6248"/>
    <w:rsid w:val="00315FAF"/>
    <w:rsid w:val="00407A28"/>
    <w:rsid w:val="00615E50"/>
    <w:rsid w:val="00755335"/>
    <w:rsid w:val="00756D81"/>
    <w:rsid w:val="008A52C4"/>
    <w:rsid w:val="008E5522"/>
    <w:rsid w:val="00905024"/>
    <w:rsid w:val="009100F4"/>
    <w:rsid w:val="00983855"/>
    <w:rsid w:val="009C3406"/>
    <w:rsid w:val="009D1133"/>
    <w:rsid w:val="00A95B82"/>
    <w:rsid w:val="00B11A30"/>
    <w:rsid w:val="00B20B60"/>
    <w:rsid w:val="00BE503D"/>
    <w:rsid w:val="00C66748"/>
    <w:rsid w:val="00C77EAA"/>
    <w:rsid w:val="00F2651F"/>
    <w:rsid w:val="00F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3DFB3"/>
  <w15:docId w15:val="{F538C314-0229-4398-ABEA-EE35D4E9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7010F610944A22BCAA5824A16CCC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C9DC0-23F3-4A1C-A989-B8FE57B1CCAC}"/>
      </w:docPartPr>
      <w:docPartBody>
        <w:p w:rsidR="00AA415F" w:rsidRDefault="004C1AF3">
          <w:pPr>
            <w:pStyle w:val="837010F610944A22BCAA5824A16CCC0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3"/>
    <w:rsid w:val="00051465"/>
    <w:rsid w:val="004C1AF3"/>
    <w:rsid w:val="00AA415F"/>
    <w:rsid w:val="00C91AB0"/>
    <w:rsid w:val="00C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7010F610944A22BCAA5824A16CCC0B">
    <w:name w:val="837010F610944A22BCAA5824A16CC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2.jpeg"/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86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Пользователь</cp:lastModifiedBy>
  <cp:revision>7</cp:revision>
  <dcterms:created xsi:type="dcterms:W3CDTF">2016-02-22T17:35:00Z</dcterms:created>
  <dcterms:modified xsi:type="dcterms:W3CDTF">2016-02-23T18:37:00Z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