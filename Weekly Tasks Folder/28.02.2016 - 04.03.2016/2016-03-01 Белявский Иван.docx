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76"/>
        <w:gridCol w:w="7128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DF2179" w:rsidRDefault="00DF2179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Белявский Иван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3D120DC30D494C96956CBA7F5F1D9C8D"/>
              </w:placeholder>
              <w:date w:fullDate="2016-03-0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DF2179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3/1/2016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DF2179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179">
              <w:rPr>
                <w:rFonts w:ascii="Times New Roman" w:hAnsi="Times New Roman" w:cs="Times New Roman" w:hint="cs"/>
                <w:sz w:val="24"/>
                <w:szCs w:val="24"/>
              </w:rPr>
              <w:t>попытки</w:t>
            </w:r>
            <w:r w:rsidRPr="00DF2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2179">
              <w:rPr>
                <w:rFonts w:ascii="Times New Roman" w:hAnsi="Times New Roman" w:cs="Times New Roman" w:hint="cs"/>
                <w:sz w:val="24"/>
                <w:szCs w:val="24"/>
              </w:rPr>
              <w:t>соединение</w:t>
            </w:r>
            <w:r w:rsidRPr="00DF2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2179">
              <w:rPr>
                <w:rFonts w:ascii="Times New Roman" w:hAnsi="Times New Roman" w:cs="Times New Roman" w:hint="cs"/>
                <w:sz w:val="24"/>
                <w:szCs w:val="24"/>
              </w:rPr>
              <w:t>с</w:t>
            </w:r>
            <w:r w:rsidRPr="00DF2179"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r w:rsidRPr="00DF2179">
              <w:rPr>
                <w:rFonts w:ascii="Times New Roman" w:hAnsi="Times New Roman" w:cs="Times New Roman" w:hint="cs"/>
                <w:sz w:val="24"/>
                <w:szCs w:val="24"/>
              </w:rPr>
              <w:t>приложением</w:t>
            </w:r>
            <w:r w:rsidRPr="00DF2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AF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DF2179">
        <w:rPr>
          <w:rFonts w:ascii="Times New Roman" w:hAnsi="Times New Roman" w:cs="Times New Roman"/>
          <w:sz w:val="24"/>
          <w:szCs w:val="24"/>
          <w:lang w:val="ru-RU"/>
        </w:rPr>
        <w:t xml:space="preserve"> Разбирался с </w:t>
      </w:r>
      <w:proofErr w:type="spellStart"/>
      <w:proofErr w:type="gramStart"/>
      <w:r w:rsidR="00DF217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DF2179" w:rsidRPr="00DF21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F2179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proofErr w:type="gramEnd"/>
      <w:r w:rsidR="00DF21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F217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DF2179" w:rsidRPr="00DF217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DF217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DF2179" w:rsidRPr="00DF2179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DF2179">
        <w:rPr>
          <w:rFonts w:ascii="Times New Roman" w:hAnsi="Times New Roman" w:cs="Times New Roman"/>
          <w:sz w:val="24"/>
          <w:szCs w:val="24"/>
          <w:lang w:val="ru-RU"/>
        </w:rPr>
        <w:t xml:space="preserve">запросами. Долго устанавливается пакет </w:t>
      </w:r>
      <w:proofErr w:type="spellStart"/>
      <w:r w:rsidR="00DF217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DF2179" w:rsidRPr="00DF21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F2179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 w:rsidR="00DF2179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DF2179" w:rsidRPr="00DF21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F2179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DF2179" w:rsidRPr="00DF2179">
        <w:rPr>
          <w:rFonts w:ascii="Times New Roman" w:hAnsi="Times New Roman" w:cs="Times New Roman"/>
          <w:sz w:val="24"/>
          <w:szCs w:val="24"/>
          <w:lang w:val="ru-RU"/>
        </w:rPr>
        <w:t xml:space="preserve"> 2013.</w:t>
      </w:r>
    </w:p>
    <w:p w:rsidR="00DF2179" w:rsidRPr="00DF2179" w:rsidRDefault="00DF217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60BF13E" wp14:editId="4F5A7F31">
            <wp:extent cx="5943600" cy="1487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179" w:rsidRPr="00DF2179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F91" w:rsidRDefault="00CD4F91">
      <w:pPr>
        <w:spacing w:after="0" w:line="240" w:lineRule="auto"/>
      </w:pPr>
      <w:r>
        <w:separator/>
      </w:r>
    </w:p>
  </w:endnote>
  <w:endnote w:type="continuationSeparator" w:id="0">
    <w:p w:rsidR="00CD4F91" w:rsidRDefault="00CD4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172569"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F91" w:rsidRDefault="00CD4F91">
      <w:pPr>
        <w:spacing w:after="0" w:line="240" w:lineRule="auto"/>
      </w:pPr>
      <w:r>
        <w:separator/>
      </w:r>
    </w:p>
  </w:footnote>
  <w:footnote w:type="continuationSeparator" w:id="0">
    <w:p w:rsidR="00CD4F91" w:rsidRDefault="00CD4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3D120DC30D494C96956CBA7F5F1D9C8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79"/>
    <w:rsid w:val="00172569"/>
    <w:rsid w:val="00315FAF"/>
    <w:rsid w:val="00756D81"/>
    <w:rsid w:val="008E5522"/>
    <w:rsid w:val="00905024"/>
    <w:rsid w:val="00BE503D"/>
    <w:rsid w:val="00CD4F91"/>
    <w:rsid w:val="00DF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082138-6B64-430D-B3E0-0C0479D2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120DC30D494C96956CBA7F5F1D9C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156AD8-A1C3-4014-B5DF-E78F3877CD59}"/>
      </w:docPartPr>
      <w:docPartBody>
        <w:p w:rsidR="00000000" w:rsidRDefault="00AD5080">
          <w:pPr>
            <w:pStyle w:val="3D120DC30D494C96956CBA7F5F1D9C8D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80"/>
    <w:rsid w:val="00A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120DC30D494C96956CBA7F5F1D9C8D">
    <w:name w:val="3D120DC30D494C96956CBA7F5F1D9C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3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2016-03-01T19:45:00Z</dcterms:created>
  <dcterms:modified xsi:type="dcterms:W3CDTF">2016-03-01T19:48:00Z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