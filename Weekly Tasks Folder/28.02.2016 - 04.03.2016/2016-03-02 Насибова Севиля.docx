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5E61D5" w:rsidRDefault="005E61D5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Севиля</w:t>
            </w:r>
            <w:proofErr w:type="spellEnd"/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EF9911A9AFEF46E59C2245078F6F4095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5E61D5" w:rsidRDefault="005E61D5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02.03.2016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5E61D5" w:rsidRDefault="005E61D5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Доработать окна интерфейса для трейлеров и управления комментариями 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5E61D5" w:rsidRDefault="005E61D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1F1ECC" wp14:editId="38314C0D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D5" w:rsidRDefault="005E61D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8346F" wp14:editId="044AAF40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D5" w:rsidRDefault="005E61D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A37981" wp14:editId="5F505675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D5" w:rsidRDefault="005E61D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55AFA4" wp14:editId="68A6BB04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D5" w:rsidRPr="00315FAF" w:rsidRDefault="005E61D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всей работы, был создан первый прототип будущего интерфейса. Дальнейшие действия будут направлены на улучшение интерфейса при помощи кода Рамазаны.</w:t>
      </w:r>
      <w:bookmarkStart w:id="0" w:name="_GoBack"/>
      <w:bookmarkEnd w:id="0"/>
    </w:p>
    <w:sectPr w:rsidR="005E61D5" w:rsidRPr="00315FAF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1D5" w:rsidRDefault="005E61D5">
      <w:pPr>
        <w:spacing w:after="0" w:line="240" w:lineRule="auto"/>
      </w:pPr>
      <w:r>
        <w:separator/>
      </w:r>
    </w:p>
  </w:endnote>
  <w:endnote w:type="continuationSeparator" w:id="0">
    <w:p w:rsidR="005E61D5" w:rsidRDefault="005E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5E61D5" w:rsidRPr="005E61D5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1D5" w:rsidRDefault="005E61D5">
      <w:pPr>
        <w:spacing w:after="0" w:line="240" w:lineRule="auto"/>
      </w:pPr>
      <w:r>
        <w:separator/>
      </w:r>
    </w:p>
  </w:footnote>
  <w:footnote w:type="continuationSeparator" w:id="0">
    <w:p w:rsidR="005E61D5" w:rsidRDefault="005E6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EF9911A9AFEF46E59C2245078F6F4095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D5"/>
    <w:rsid w:val="00172569"/>
    <w:rsid w:val="00315FAF"/>
    <w:rsid w:val="005E61D5"/>
    <w:rsid w:val="00756D81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D276E"/>
  <w15:docId w15:val="{84197D1C-1382-48BD-AF3E-B3657EF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9911A9AFEF46E59C2245078F6F4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B541B-D395-4DD8-A8C4-01CE4BB27799}"/>
      </w:docPartPr>
      <w:docPartBody>
        <w:p w:rsidR="00000000" w:rsidRDefault="00851341">
          <w:pPr>
            <w:pStyle w:val="EF9911A9AFEF46E59C2245078F6F4095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911A9AFEF46E59C2245078F6F4095">
    <w:name w:val="EF9911A9AFEF46E59C2245078F6F4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8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2016-03-03T04:53:00Z</dcterms:created>
  <dcterms:modified xsi:type="dcterms:W3CDTF">2016-03-03T05:01:00Z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