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C42D23" w:rsidRDefault="00C42D23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Иван 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4D39DF5887C24A86B30C3A47A4707F4F"/>
              </w:placeholder>
              <w:date w:fullDate="2016-03-0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C42D23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C42D23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изучения</w:t>
            </w:r>
            <w:r w:rsidRPr="00C4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примеров</w:t>
            </w:r>
            <w:r w:rsidRPr="00C4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синхронизации</w:t>
            </w:r>
            <w:r w:rsidRPr="00C4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всех</w:t>
            </w:r>
            <w:r w:rsidRPr="00C4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частей</w:t>
            </w:r>
            <w:r w:rsidRPr="00C4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D23">
              <w:rPr>
                <w:rFonts w:ascii="Times New Roman" w:hAnsi="Times New Roman" w:cs="Times New Roman" w:hint="cs"/>
                <w:sz w:val="24"/>
                <w:szCs w:val="24"/>
              </w:rPr>
              <w:t>приложения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C42D23">
        <w:rPr>
          <w:rFonts w:ascii="Times New Roman" w:hAnsi="Times New Roman" w:cs="Times New Roman"/>
          <w:sz w:val="24"/>
          <w:szCs w:val="24"/>
          <w:lang w:val="ru-RU"/>
        </w:rPr>
        <w:t xml:space="preserve"> Занимался созданием нового </w:t>
      </w:r>
      <w:proofErr w:type="gramStart"/>
      <w:r w:rsidR="00C42D23">
        <w:rPr>
          <w:rFonts w:ascii="Times New Roman" w:hAnsi="Times New Roman" w:cs="Times New Roman"/>
          <w:sz w:val="24"/>
          <w:szCs w:val="24"/>
          <w:lang w:val="ru-RU"/>
        </w:rPr>
        <w:t>проекта ,</w:t>
      </w:r>
      <w:proofErr w:type="gramEnd"/>
      <w:r w:rsidR="00C42D23">
        <w:rPr>
          <w:rFonts w:ascii="Times New Roman" w:hAnsi="Times New Roman" w:cs="Times New Roman"/>
          <w:sz w:val="24"/>
          <w:szCs w:val="24"/>
          <w:lang w:val="ru-RU"/>
        </w:rPr>
        <w:t xml:space="preserve"> завтра с Заиром попробуем подключится друг к другу.</w:t>
      </w:r>
      <w:bookmarkStart w:id="0" w:name="_GoBack"/>
      <w:bookmarkEnd w:id="0"/>
    </w:p>
    <w:sectPr w:rsidR="00315FAF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CE" w:rsidRDefault="00176DCE">
      <w:pPr>
        <w:spacing w:after="0" w:line="240" w:lineRule="auto"/>
      </w:pPr>
      <w:r>
        <w:separator/>
      </w:r>
    </w:p>
  </w:endnote>
  <w:endnote w:type="continuationSeparator" w:id="0">
    <w:p w:rsidR="00176DCE" w:rsidRDefault="0017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CE" w:rsidRDefault="00176DCE">
      <w:pPr>
        <w:spacing w:after="0" w:line="240" w:lineRule="auto"/>
      </w:pPr>
      <w:r>
        <w:separator/>
      </w:r>
    </w:p>
  </w:footnote>
  <w:footnote w:type="continuationSeparator" w:id="0">
    <w:p w:rsidR="00176DCE" w:rsidRDefault="0017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4D39DF5887C24A86B30C3A47A4707F4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23"/>
    <w:rsid w:val="00172569"/>
    <w:rsid w:val="00176DCE"/>
    <w:rsid w:val="00315FAF"/>
    <w:rsid w:val="00756D81"/>
    <w:rsid w:val="008E5522"/>
    <w:rsid w:val="00905024"/>
    <w:rsid w:val="00BE503D"/>
    <w:rsid w:val="00C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595EC4-7A8F-435A-BEFC-C668A5C7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39DF5887C24A86B30C3A47A4707F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4E293-BA12-411B-8E2E-8E0381C0637F}"/>
      </w:docPartPr>
      <w:docPartBody>
        <w:p w:rsidR="00000000" w:rsidRDefault="00C01310">
          <w:pPr>
            <w:pStyle w:val="4D39DF5887C24A86B30C3A47A4707F4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10"/>
    <w:rsid w:val="00C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39DF5887C24A86B30C3A47A4707F4F">
    <w:name w:val="4D39DF5887C24A86B30C3A47A4707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2016-03-03T19:30:00Z</dcterms:created>
  <dcterms:modified xsi:type="dcterms:W3CDTF">2016-03-03T19:32:00Z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