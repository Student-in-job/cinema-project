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0A6668" w:rsidRDefault="000A6668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Белявский Иван 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d w:val="218072593"/>
              <w:placeholder>
                <w:docPart w:val="E575A41E62CC489EAF133D54084053D4"/>
              </w:placeholder>
              <w:date w:fullDate="2016-03-0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6F0BE5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3/4/2016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6F0BE5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0BE5">
              <w:rPr>
                <w:rFonts w:ascii="Times New Roman" w:hAnsi="Times New Roman" w:cs="Times New Roman" w:hint="cs"/>
                <w:sz w:val="24"/>
                <w:szCs w:val="24"/>
              </w:rPr>
              <w:t>сборка</w:t>
            </w:r>
            <w:r w:rsidRPr="006F0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0BE5">
              <w:rPr>
                <w:rFonts w:ascii="Times New Roman" w:hAnsi="Times New Roman" w:cs="Times New Roman" w:hint="cs"/>
                <w:sz w:val="24"/>
                <w:szCs w:val="24"/>
              </w:rPr>
              <w:t>всех</w:t>
            </w:r>
            <w:r w:rsidRPr="006F0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0BE5">
              <w:rPr>
                <w:rFonts w:ascii="Times New Roman" w:hAnsi="Times New Roman" w:cs="Times New Roman" w:hint="cs"/>
                <w:sz w:val="24"/>
                <w:szCs w:val="24"/>
              </w:rPr>
              <w:t>модулей</w:t>
            </w:r>
            <w:r w:rsidRPr="006F0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0BE5">
              <w:rPr>
                <w:rFonts w:ascii="Times New Roman" w:hAnsi="Times New Roman" w:cs="Times New Roman" w:hint="cs"/>
                <w:sz w:val="24"/>
                <w:szCs w:val="24"/>
              </w:rPr>
              <w:t>в</w:t>
            </w:r>
            <w:r w:rsidRPr="006F0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0BE5">
              <w:rPr>
                <w:rFonts w:ascii="Times New Roman" w:hAnsi="Times New Roman" w:cs="Times New Roman" w:hint="cs"/>
                <w:sz w:val="24"/>
                <w:szCs w:val="24"/>
              </w:rPr>
              <w:t>единое</w:t>
            </w:r>
            <w:r w:rsidRPr="006F0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0BE5">
              <w:rPr>
                <w:rFonts w:ascii="Times New Roman" w:hAnsi="Times New Roman" w:cs="Times New Roman" w:hint="cs"/>
                <w:sz w:val="24"/>
                <w:szCs w:val="24"/>
              </w:rPr>
              <w:t>приложение</w:t>
            </w:r>
            <w:r w:rsidRPr="006F0B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Pr="006F0BE5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0A66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0BE5">
        <w:rPr>
          <w:rFonts w:ascii="Times New Roman" w:hAnsi="Times New Roman" w:cs="Times New Roman"/>
          <w:sz w:val="24"/>
          <w:szCs w:val="24"/>
          <w:lang w:val="ru-RU"/>
        </w:rPr>
        <w:t xml:space="preserve">Просматривал методы слияния модулей в единое приложение, плюс пришлось создавать новый проект так как он опять полетел после смены </w:t>
      </w:r>
      <w:proofErr w:type="spellStart"/>
      <w:r w:rsidR="006F0BE5">
        <w:rPr>
          <w:rFonts w:ascii="Times New Roman" w:hAnsi="Times New Roman" w:cs="Times New Roman"/>
          <w:sz w:val="24"/>
          <w:szCs w:val="24"/>
          <w:lang w:val="en-US"/>
        </w:rPr>
        <w:t>iis</w:t>
      </w:r>
      <w:proofErr w:type="spellEnd"/>
      <w:r w:rsidR="006F0BE5">
        <w:rPr>
          <w:rFonts w:ascii="Times New Roman" w:hAnsi="Times New Roman" w:cs="Times New Roman"/>
          <w:sz w:val="24"/>
          <w:szCs w:val="24"/>
          <w:lang w:val="ru-RU"/>
        </w:rPr>
        <w:t>. После создания и настройки нового проекта, скопировал его и опять проверил, видимо причина действительно в этом, так как копия также полетело.</w:t>
      </w:r>
      <w:bookmarkStart w:id="0" w:name="_GoBack"/>
      <w:bookmarkEnd w:id="0"/>
    </w:p>
    <w:sectPr w:rsidR="00315FAF" w:rsidRPr="006F0BE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EEC" w:rsidRDefault="00491EEC">
      <w:pPr>
        <w:spacing w:after="0" w:line="240" w:lineRule="auto"/>
      </w:pPr>
      <w:r>
        <w:separator/>
      </w:r>
    </w:p>
  </w:endnote>
  <w:endnote w:type="continuationSeparator" w:id="0">
    <w:p w:rsidR="00491EEC" w:rsidRDefault="00491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EEC" w:rsidRDefault="00491EEC">
      <w:pPr>
        <w:spacing w:after="0" w:line="240" w:lineRule="auto"/>
      </w:pPr>
      <w:r>
        <w:separator/>
      </w:r>
    </w:p>
  </w:footnote>
  <w:footnote w:type="continuationSeparator" w:id="0">
    <w:p w:rsidR="00491EEC" w:rsidRDefault="00491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E575A41E62CC489EAF133D54084053D4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68"/>
    <w:rsid w:val="000A6668"/>
    <w:rsid w:val="00172569"/>
    <w:rsid w:val="00315FAF"/>
    <w:rsid w:val="00491EEC"/>
    <w:rsid w:val="006F0BE5"/>
    <w:rsid w:val="00756D81"/>
    <w:rsid w:val="008E5522"/>
    <w:rsid w:val="00905024"/>
    <w:rsid w:val="00A05257"/>
    <w:rsid w:val="00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862BCC-F719-4500-9049-D1E2C6E9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75A41E62CC489EAF133D5408405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4C027-80F2-4F53-B71D-54BB2E0D9E30}"/>
      </w:docPartPr>
      <w:docPartBody>
        <w:p w:rsidR="002B4E2C" w:rsidRDefault="00745A0C">
          <w:pPr>
            <w:pStyle w:val="E575A41E62CC489EAF133D54084053D4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0C"/>
    <w:rsid w:val="00125109"/>
    <w:rsid w:val="002B4E2C"/>
    <w:rsid w:val="0074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75A41E62CC489EAF133D54084053D4">
    <w:name w:val="E575A41E62CC489EAF133D5408405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2016-03-02T19:27:00Z</dcterms:created>
  <dcterms:modified xsi:type="dcterms:W3CDTF">2016-03-04T19:00:00Z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