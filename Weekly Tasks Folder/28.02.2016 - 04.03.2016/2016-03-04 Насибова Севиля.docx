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Pr="0087587F" w:rsidRDefault="0087587F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Насибова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Севиля</w:t>
            </w:r>
            <w:proofErr w:type="spellEnd"/>
          </w:p>
          <w:p w:rsidR="00172569" w:rsidRDefault="00172569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6664E2469C64A4985492EF76FCAC939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8E5522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2569"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[Выберите дату]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87587F" w:rsidRDefault="0087587F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2016-03-04</w:t>
            </w: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87587F" w:rsidRDefault="0087587F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Просмотреть код Рамазана и выбрать наиболее удобный интерфейс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:rsidR="0087587F" w:rsidRPr="00315FAF" w:rsidRDefault="0087587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Никаких, Рамазана код запустить не удалось, интерфейс не просмотрен, удобный интерфейс не выбран</w:t>
      </w:r>
      <w:bookmarkStart w:id="0" w:name="_GoBack"/>
      <w:bookmarkEnd w:id="0"/>
    </w:p>
    <w:sectPr w:rsidR="0087587F" w:rsidRPr="00315FA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87F" w:rsidRDefault="0087587F">
      <w:pPr>
        <w:spacing w:after="0" w:line="240" w:lineRule="auto"/>
      </w:pPr>
      <w:r>
        <w:separator/>
      </w:r>
    </w:p>
  </w:endnote>
  <w:endnote w:type="continuationSeparator" w:id="0">
    <w:p w:rsidR="0087587F" w:rsidRDefault="0087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172569"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87F" w:rsidRDefault="0087587F">
      <w:pPr>
        <w:spacing w:after="0" w:line="240" w:lineRule="auto"/>
      </w:pPr>
      <w:r>
        <w:separator/>
      </w:r>
    </w:p>
  </w:footnote>
  <w:footnote w:type="continuationSeparator" w:id="0">
    <w:p w:rsidR="0087587F" w:rsidRDefault="00875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3884"/>
      <w:placeholder>
        <w:docPart w:val="A6664E2469C64A4985492EF76FCAC939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7F"/>
    <w:rsid w:val="00172569"/>
    <w:rsid w:val="00315FAF"/>
    <w:rsid w:val="00756D81"/>
    <w:rsid w:val="0087587F"/>
    <w:rsid w:val="008E5522"/>
    <w:rsid w:val="00905024"/>
    <w:rsid w:val="00B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0163AB"/>
  <w15:docId w15:val="{1C992DA3-EB3B-4135-BC7D-21CB07E3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Заголовок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664E2469C64A4985492EF76FCAC9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805E67-590D-4D90-B243-D873D020530E}"/>
      </w:docPartPr>
      <w:docPartBody>
        <w:p w:rsidR="00000000" w:rsidRDefault="00851341">
          <w:pPr>
            <w:pStyle w:val="A6664E2469C64A4985492EF76FCAC939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664E2469C64A4985492EF76FCAC939">
    <w:name w:val="A6664E2469C64A4985492EF76FCAC9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Nasibov</dc:creator>
  <cp:lastModifiedBy>Arif Nasibov</cp:lastModifiedBy>
  <cp:revision>1</cp:revision>
  <dcterms:created xsi:type="dcterms:W3CDTF">2016-03-04T18:35:00Z</dcterms:created>
  <dcterms:modified xsi:type="dcterms:W3CDTF">2016-03-04T18:38:00Z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